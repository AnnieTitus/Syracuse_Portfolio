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A006" w14:textId="2C043134" w:rsidR="0029031F" w:rsidRPr="0029031F" w:rsidRDefault="0029031F" w:rsidP="0029031F">
      <w:pPr>
        <w:pStyle w:val="Title"/>
        <w:rPr>
          <w:color w:val="D44500"/>
        </w:rPr>
      </w:pPr>
      <w:r w:rsidRPr="0029031F">
        <w:rPr>
          <w:color w:val="D44500"/>
        </w:rPr>
        <w:t>sYRACUSE</w:t>
      </w:r>
      <w:r w:rsidR="00F51171">
        <w:rPr>
          <w:color w:val="D44500"/>
        </w:rPr>
        <w:t xml:space="preserve"> University</w:t>
      </w:r>
    </w:p>
    <w:p w14:paraId="544ECF89" w14:textId="77777777" w:rsidR="0029031F" w:rsidRDefault="0029031F" w:rsidP="0029031F">
      <w:pPr>
        <w:pStyle w:val="Title"/>
        <w:rPr>
          <w:b w:val="0"/>
          <w:sz w:val="40"/>
          <w:szCs w:val="14"/>
        </w:rPr>
      </w:pPr>
      <w:r w:rsidRPr="0029031F">
        <w:rPr>
          <w:b w:val="0"/>
          <w:sz w:val="40"/>
          <w:szCs w:val="14"/>
        </w:rPr>
        <w:t>m.s. IN APPLIED DATA SCIENCE</w:t>
      </w:r>
    </w:p>
    <w:p w14:paraId="6E7C8DF0" w14:textId="103C7C18" w:rsidR="0029031F" w:rsidRDefault="0082295A" w:rsidP="0029031F">
      <w:pPr>
        <w:pStyle w:val="Title"/>
        <w:rPr>
          <w:b w:val="0"/>
          <w:sz w:val="40"/>
          <w:szCs w:val="14"/>
        </w:rPr>
      </w:pPr>
      <w:r>
        <w:rPr>
          <w:b w:val="0"/>
          <w:sz w:val="40"/>
          <w:szCs w:val="14"/>
        </w:rPr>
        <w:t>aNNIE tITUS</w:t>
      </w:r>
      <w:r w:rsidR="00B362D7">
        <w:rPr>
          <w:b w:val="0"/>
          <w:sz w:val="40"/>
          <w:szCs w:val="14"/>
        </w:rPr>
        <w:t>_</w:t>
      </w:r>
      <w:r w:rsidR="0029031F">
        <w:rPr>
          <w:b w:val="0"/>
          <w:sz w:val="40"/>
          <w:szCs w:val="14"/>
        </w:rPr>
        <w:t>portfolio</w:t>
      </w:r>
    </w:p>
    <w:p w14:paraId="3B5E21DB" w14:textId="6F639C10" w:rsidR="00D5276F" w:rsidRDefault="00D5276F" w:rsidP="0029031F">
      <w:pPr>
        <w:pStyle w:val="Details"/>
        <w:rPr>
          <w:b/>
        </w:rPr>
      </w:pPr>
      <w:r>
        <w:rPr>
          <w:b/>
        </w:rPr>
        <w:t xml:space="preserve">SUID:  </w:t>
      </w:r>
      <w:r w:rsidR="00282BDB">
        <w:rPr>
          <w:b/>
        </w:rPr>
        <w:t>345602079</w:t>
      </w:r>
    </w:p>
    <w:p w14:paraId="2545972B" w14:textId="0C02EAAC" w:rsidR="00D5276F" w:rsidRPr="00D5276F" w:rsidRDefault="00282BDB" w:rsidP="0029031F">
      <w:pPr>
        <w:pStyle w:val="Details"/>
        <w:rPr>
          <w:b/>
          <w:color w:val="0070C0"/>
        </w:rPr>
      </w:pPr>
      <w:r>
        <w:rPr>
          <w:b/>
          <w:color w:val="0070C0"/>
        </w:rPr>
        <w:t>atitus</w:t>
      </w:r>
      <w:r w:rsidR="00D5276F" w:rsidRPr="00D5276F">
        <w:rPr>
          <w:b/>
          <w:color w:val="0070C0"/>
        </w:rPr>
        <w:t>@syr.edu</w:t>
      </w:r>
    </w:p>
    <w:p w14:paraId="79C50078" w14:textId="77777777" w:rsidR="00D5276F" w:rsidRDefault="00D5276F" w:rsidP="0029031F">
      <w:pPr>
        <w:pStyle w:val="Details"/>
        <w:rPr>
          <w:b/>
        </w:rPr>
      </w:pPr>
    </w:p>
    <w:p w14:paraId="15AFF01C" w14:textId="14DA71E9" w:rsidR="00EF36A5" w:rsidRDefault="0029031F" w:rsidP="0029031F">
      <w:pPr>
        <w:pStyle w:val="Details"/>
      </w:pPr>
      <w:r>
        <w:rPr>
          <w:b/>
        </w:rPr>
        <w:t>GRADUATION DATE</w:t>
      </w:r>
      <w:r w:rsidR="00EF36A5" w:rsidRPr="00AB4981">
        <w:t>:</w:t>
      </w:r>
      <w:r>
        <w:t xml:space="preserve"> </w:t>
      </w:r>
      <w:r w:rsidR="00DD286B">
        <w:t>SPRING</w:t>
      </w:r>
      <w:r>
        <w:t xml:space="preserve"> </w:t>
      </w:r>
      <w:r w:rsidR="00DD286B">
        <w:t>2022</w:t>
      </w:r>
    </w:p>
    <w:p w14:paraId="199B2709" w14:textId="77777777" w:rsidR="00C861F0" w:rsidRPr="00CA6B4F" w:rsidRDefault="00C861F0" w:rsidP="00C861F0">
      <w:pPr>
        <w:pStyle w:val="Heading1"/>
      </w:pPr>
      <w:r>
        <w:t xml:space="preserve">Introduction </w:t>
      </w:r>
    </w:p>
    <w:p w14:paraId="31DBBF2B" w14:textId="2DAB0AE2" w:rsidR="005C1295" w:rsidRDefault="00C861F0" w:rsidP="00C861F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Thank you for taking the time to review my portfolio for the </w:t>
      </w:r>
      <w:r w:rsidR="00735780">
        <w:rPr>
          <w:color w:val="000000" w:themeColor="text1"/>
        </w:rPr>
        <w:t>Master of Science</w:t>
      </w:r>
      <w:r>
        <w:rPr>
          <w:color w:val="000000" w:themeColor="text1"/>
        </w:rPr>
        <w:t xml:space="preserve"> in Applied Data Science at Syracuse.  </w:t>
      </w:r>
      <w:r w:rsidR="005C1295">
        <w:rPr>
          <w:color w:val="000000" w:themeColor="text1"/>
        </w:rPr>
        <w:t xml:space="preserve">Being part of this program has been </w:t>
      </w:r>
      <w:r w:rsidR="002C45E2">
        <w:rPr>
          <w:color w:val="000000" w:themeColor="text1"/>
        </w:rPr>
        <w:t>a</w:t>
      </w:r>
      <w:r w:rsidR="003E4E07">
        <w:rPr>
          <w:color w:val="000000" w:themeColor="text1"/>
        </w:rPr>
        <w:t>n</w:t>
      </w:r>
      <w:r w:rsidR="00F768D7">
        <w:rPr>
          <w:color w:val="000000" w:themeColor="text1"/>
        </w:rPr>
        <w:t xml:space="preserve"> </w:t>
      </w:r>
      <w:r w:rsidR="00D95164">
        <w:rPr>
          <w:color w:val="000000" w:themeColor="text1"/>
        </w:rPr>
        <w:t>experience</w:t>
      </w:r>
      <w:r w:rsidR="00F768D7">
        <w:rPr>
          <w:color w:val="000000" w:themeColor="text1"/>
        </w:rPr>
        <w:t xml:space="preserve"> that’s both</w:t>
      </w:r>
      <w:r w:rsidR="002C45E2">
        <w:rPr>
          <w:color w:val="000000" w:themeColor="text1"/>
        </w:rPr>
        <w:t xml:space="preserve"> </w:t>
      </w:r>
      <w:r w:rsidR="007E4CD6">
        <w:rPr>
          <w:color w:val="000000" w:themeColor="text1"/>
        </w:rPr>
        <w:t xml:space="preserve">challenging </w:t>
      </w:r>
      <w:r w:rsidR="00F768D7">
        <w:rPr>
          <w:color w:val="000000" w:themeColor="text1"/>
        </w:rPr>
        <w:t>and</w:t>
      </w:r>
      <w:r w:rsidR="007E4CD6">
        <w:rPr>
          <w:color w:val="000000" w:themeColor="text1"/>
        </w:rPr>
        <w:t xml:space="preserve"> rewarding</w:t>
      </w:r>
      <w:r w:rsidR="002C45E2">
        <w:rPr>
          <w:color w:val="000000" w:themeColor="text1"/>
        </w:rPr>
        <w:t>.</w:t>
      </w:r>
      <w:r w:rsidR="00915410">
        <w:rPr>
          <w:color w:val="000000" w:themeColor="text1"/>
        </w:rPr>
        <w:t xml:space="preserve"> </w:t>
      </w:r>
      <w:r w:rsidR="009D4EF0">
        <w:rPr>
          <w:color w:val="000000" w:themeColor="text1"/>
        </w:rPr>
        <w:t>Earlier on int</w:t>
      </w:r>
      <w:r w:rsidR="00F768D7">
        <w:rPr>
          <w:color w:val="000000" w:themeColor="text1"/>
        </w:rPr>
        <w:t>o</w:t>
      </w:r>
      <w:r w:rsidR="009D4EF0">
        <w:rPr>
          <w:color w:val="000000" w:themeColor="text1"/>
        </w:rPr>
        <w:t xml:space="preserve"> </w:t>
      </w:r>
      <w:r w:rsidR="00F768D7">
        <w:rPr>
          <w:color w:val="000000" w:themeColor="text1"/>
        </w:rPr>
        <w:t>the</w:t>
      </w:r>
      <w:r w:rsidR="009D4EF0">
        <w:rPr>
          <w:color w:val="000000" w:themeColor="text1"/>
        </w:rPr>
        <w:t xml:space="preserve"> program, my professor from IST </w:t>
      </w:r>
      <w:r w:rsidR="0020471D">
        <w:rPr>
          <w:color w:val="000000" w:themeColor="text1"/>
        </w:rPr>
        <w:t>687, told me that frustration is a power source of learning and if I can push myself through to the ‘other side’,</w:t>
      </w:r>
      <w:r w:rsidR="00571680">
        <w:rPr>
          <w:color w:val="000000" w:themeColor="text1"/>
        </w:rPr>
        <w:t xml:space="preserve"> then I can and will ultimately learn a greater deal and get around that source of frustration. </w:t>
      </w:r>
      <w:r w:rsidR="00017D63">
        <w:rPr>
          <w:color w:val="000000" w:themeColor="text1"/>
        </w:rPr>
        <w:t>This statement has stayed with me through</w:t>
      </w:r>
      <w:r w:rsidR="004971E9">
        <w:rPr>
          <w:color w:val="000000" w:themeColor="text1"/>
        </w:rPr>
        <w:t>out</w:t>
      </w:r>
      <w:r w:rsidR="00017D63">
        <w:rPr>
          <w:color w:val="000000" w:themeColor="text1"/>
        </w:rPr>
        <w:t xml:space="preserve"> the course of this program and have gotten me to </w:t>
      </w:r>
      <w:r w:rsidR="009013D8">
        <w:rPr>
          <w:color w:val="000000" w:themeColor="text1"/>
        </w:rPr>
        <w:t xml:space="preserve">a higher level of understanding of the Data Science field. My exposure to data science </w:t>
      </w:r>
      <w:r w:rsidR="001F6A5F">
        <w:rPr>
          <w:color w:val="000000" w:themeColor="text1"/>
        </w:rPr>
        <w:t>was minimal</w:t>
      </w:r>
      <w:r w:rsidR="00C90A0D">
        <w:rPr>
          <w:color w:val="000000" w:themeColor="text1"/>
        </w:rPr>
        <w:t>, prior to the start of the program, with most of my knowledge in the data analytics space</w:t>
      </w:r>
      <w:r w:rsidR="00A86F99">
        <w:rPr>
          <w:color w:val="000000" w:themeColor="text1"/>
        </w:rPr>
        <w:t xml:space="preserve">. This program </w:t>
      </w:r>
      <w:r w:rsidR="00EB2974">
        <w:rPr>
          <w:color w:val="000000" w:themeColor="text1"/>
        </w:rPr>
        <w:t>provided</w:t>
      </w:r>
      <w:r w:rsidR="00A86F99">
        <w:rPr>
          <w:color w:val="000000" w:themeColor="text1"/>
        </w:rPr>
        <w:t xml:space="preserve"> more insight into the </w:t>
      </w:r>
      <w:r w:rsidR="00735780">
        <w:rPr>
          <w:color w:val="000000" w:themeColor="text1"/>
        </w:rPr>
        <w:t>evolving</w:t>
      </w:r>
      <w:r w:rsidR="00A86F99">
        <w:rPr>
          <w:color w:val="000000" w:themeColor="text1"/>
        </w:rPr>
        <w:t xml:space="preserve"> field of </w:t>
      </w:r>
      <w:r w:rsidR="00735780">
        <w:rPr>
          <w:color w:val="000000" w:themeColor="text1"/>
        </w:rPr>
        <w:t xml:space="preserve">Data Science, and I do look forward to continuing that learning even after the program ends. </w:t>
      </w:r>
    </w:p>
    <w:p w14:paraId="6D45DF4B" w14:textId="35B66920" w:rsidR="00620582" w:rsidRDefault="00470449" w:rsidP="00C071CA">
      <w:pPr>
        <w:pStyle w:val="Heading1"/>
      </w:pPr>
      <w:r>
        <w:t>Professional Background</w:t>
      </w:r>
    </w:p>
    <w:p w14:paraId="72D40422" w14:textId="77777777" w:rsidR="009876B4" w:rsidRDefault="0084337F" w:rsidP="009876B4">
      <w:r>
        <w:t xml:space="preserve">I received my </w:t>
      </w:r>
      <w:r w:rsidR="00EB2974">
        <w:t>bachelor’s</w:t>
      </w:r>
      <w:r>
        <w:t xml:space="preserve"> degree from the University of Colorado-Boulder for </w:t>
      </w:r>
      <w:r w:rsidR="00C52AFB">
        <w:t xml:space="preserve">Business Administration, with an emphasis in Finance.  From there, I </w:t>
      </w:r>
      <w:r w:rsidR="004C7311">
        <w:t>attended Southern Methodist University in Dallas, TX and received my Project Management Professional</w:t>
      </w:r>
      <w:r w:rsidR="004B08D2">
        <w:t xml:space="preserve"> (PMP)</w:t>
      </w:r>
      <w:r w:rsidR="004C7311">
        <w:t xml:space="preserve"> </w:t>
      </w:r>
      <w:r w:rsidR="007064DB">
        <w:t xml:space="preserve">certification. </w:t>
      </w:r>
    </w:p>
    <w:p w14:paraId="3B7239A6" w14:textId="6D515EFF" w:rsidR="004B08D2" w:rsidRDefault="00470449" w:rsidP="009A1833">
      <w:r>
        <w:t xml:space="preserve">My current profession is in the Aerospace </w:t>
      </w:r>
      <w:r w:rsidR="00EB2974">
        <w:t>industry, working for a major aerospace provider</w:t>
      </w:r>
      <w:r w:rsidR="009876B4">
        <w:t xml:space="preserve"> in Fort Worth, TX</w:t>
      </w:r>
      <w:r>
        <w:t xml:space="preserve">.  My </w:t>
      </w:r>
      <w:r w:rsidR="004B08D2">
        <w:t xml:space="preserve">daily roles and responsibilities </w:t>
      </w:r>
      <w:r w:rsidR="005E419B">
        <w:t>consist of</w:t>
      </w:r>
      <w:r w:rsidR="009876B4">
        <w:t xml:space="preserve"> utiliz</w:t>
      </w:r>
      <w:r w:rsidR="00C345B4">
        <w:t>ing</w:t>
      </w:r>
      <w:r w:rsidR="009876B4">
        <w:t xml:space="preserve"> my</w:t>
      </w:r>
      <w:r w:rsidR="004B08D2">
        <w:t xml:space="preserve"> </w:t>
      </w:r>
      <w:r w:rsidR="0016283D">
        <w:t>PMP certification, on large scale enterprise projects.</w:t>
      </w:r>
      <w:r w:rsidR="0023547E">
        <w:t xml:space="preserve"> These projects varied in scope, </w:t>
      </w:r>
      <w:r w:rsidR="005214F1">
        <w:t>with</w:t>
      </w:r>
      <w:r w:rsidR="0023547E">
        <w:t xml:space="preserve"> </w:t>
      </w:r>
      <w:r w:rsidR="00D87265">
        <w:t xml:space="preserve">a </w:t>
      </w:r>
      <w:proofErr w:type="gramStart"/>
      <w:r w:rsidR="00D87265">
        <w:t>general  theme</w:t>
      </w:r>
      <w:proofErr w:type="gramEnd"/>
      <w:r w:rsidR="00D87265">
        <w:t xml:space="preserve"> </w:t>
      </w:r>
      <w:r w:rsidR="009371D3">
        <w:t>i</w:t>
      </w:r>
      <w:r w:rsidR="005214F1">
        <w:t>n</w:t>
      </w:r>
      <w:r w:rsidR="009371D3">
        <w:t xml:space="preserve"> process improvement, for current </w:t>
      </w:r>
      <w:r w:rsidR="005214F1">
        <w:t>and/</w:t>
      </w:r>
      <w:r w:rsidR="009371D3">
        <w:t>or future</w:t>
      </w:r>
      <w:r w:rsidR="003026B2">
        <w:t xml:space="preserve"> state of the company</w:t>
      </w:r>
      <w:r w:rsidR="009371D3">
        <w:t>.</w:t>
      </w:r>
      <w:r w:rsidR="00B4580D">
        <w:t xml:space="preserve"> This includes working with large and complex datasets, </w:t>
      </w:r>
      <w:r w:rsidR="00CC1A42">
        <w:t xml:space="preserve">that requires machine learning for data analysis, visualization, </w:t>
      </w:r>
      <w:r w:rsidR="008C5F09">
        <w:t>development of strategy and deployment.</w:t>
      </w:r>
      <w:r w:rsidR="00D87265">
        <w:t xml:space="preserve"> </w:t>
      </w:r>
      <w:r w:rsidR="0016283D">
        <w:t xml:space="preserve"> </w:t>
      </w:r>
      <w:r w:rsidR="008C2373">
        <w:t xml:space="preserve">The initial interest in Data Science came from the large and </w:t>
      </w:r>
      <w:proofErr w:type="gramStart"/>
      <w:r w:rsidR="008C2373">
        <w:t>complex  datasets</w:t>
      </w:r>
      <w:proofErr w:type="gramEnd"/>
      <w:r w:rsidR="008C2373">
        <w:t xml:space="preserve"> we would work on, and at times, the Data Scientist was the only individual to make sense of the dataset</w:t>
      </w:r>
      <w:r w:rsidR="005214F1">
        <w:t xml:space="preserve">, </w:t>
      </w:r>
      <w:r w:rsidR="008C2373">
        <w:t xml:space="preserve">causing a potential point of failure if he/she was not available or busy to provide the specific information needed. The led to </w:t>
      </w:r>
      <w:proofErr w:type="gramStart"/>
      <w:r w:rsidR="008C2373">
        <w:t>myself</w:t>
      </w:r>
      <w:proofErr w:type="gramEnd"/>
      <w:r w:rsidR="008C2373">
        <w:t xml:space="preserve"> learning more about the field and the skills needed to perform.</w:t>
      </w:r>
      <w:r w:rsidR="009A1833">
        <w:br/>
      </w:r>
      <w:r w:rsidR="009A1833">
        <w:br/>
      </w:r>
    </w:p>
    <w:p w14:paraId="2FB23746" w14:textId="77777777" w:rsidR="009F0134" w:rsidRDefault="009F0134" w:rsidP="00470449">
      <w:pPr>
        <w:rPr>
          <w:color w:val="000000" w:themeColor="text1"/>
        </w:rPr>
      </w:pPr>
    </w:p>
    <w:p w14:paraId="589B1348" w14:textId="043B61A9" w:rsidR="000D05B5" w:rsidRDefault="00083B47" w:rsidP="007F7C2C">
      <w:pPr>
        <w:ind w:right="351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additional knowledge that I have gained </w:t>
      </w:r>
      <w:r w:rsidR="00791831">
        <w:rPr>
          <w:color w:val="000000" w:themeColor="text1"/>
        </w:rPr>
        <w:t xml:space="preserve">from the Data Science education from Syracuse allowed me to be a source of assistance in </w:t>
      </w:r>
      <w:r w:rsidR="00064A02">
        <w:rPr>
          <w:color w:val="000000" w:themeColor="text1"/>
        </w:rPr>
        <w:t xml:space="preserve">data analysis, data munging, </w:t>
      </w:r>
      <w:r w:rsidR="000D05B5">
        <w:rPr>
          <w:color w:val="000000" w:themeColor="text1"/>
        </w:rPr>
        <w:t>visualization, a</w:t>
      </w:r>
      <w:r w:rsidR="00064A02">
        <w:rPr>
          <w:color w:val="000000" w:themeColor="text1"/>
        </w:rPr>
        <w:t>nd develop of an overall strategy and deployment to a successful project</w:t>
      </w:r>
      <w:r w:rsidR="000D05B5">
        <w:rPr>
          <w:color w:val="000000" w:themeColor="text1"/>
        </w:rPr>
        <w:t>, I add on now</w:t>
      </w:r>
      <w:r w:rsidR="009E14F8">
        <w:rPr>
          <w:color w:val="000000" w:themeColor="text1"/>
        </w:rPr>
        <w:t xml:space="preserve"> as a valued asset,</w:t>
      </w:r>
      <w:r w:rsidR="000D05B5">
        <w:rPr>
          <w:color w:val="000000" w:themeColor="text1"/>
        </w:rPr>
        <w:t xml:space="preserve"> not only as the project manager but as a</w:t>
      </w:r>
      <w:r w:rsidR="009E14F8">
        <w:rPr>
          <w:color w:val="000000" w:themeColor="text1"/>
        </w:rPr>
        <w:t>n</w:t>
      </w:r>
      <w:r w:rsidR="000D05B5">
        <w:rPr>
          <w:color w:val="000000" w:themeColor="text1"/>
        </w:rPr>
        <w:t xml:space="preserve"> </w:t>
      </w:r>
      <w:r w:rsidR="009E14F8">
        <w:rPr>
          <w:color w:val="000000" w:themeColor="text1"/>
        </w:rPr>
        <w:t xml:space="preserve">emerging </w:t>
      </w:r>
      <w:r w:rsidR="000D05B5">
        <w:rPr>
          <w:color w:val="000000" w:themeColor="text1"/>
        </w:rPr>
        <w:t xml:space="preserve">data scientist of my projects, </w:t>
      </w:r>
    </w:p>
    <w:p w14:paraId="319EA07B" w14:textId="77777777" w:rsidR="000D05B5" w:rsidRDefault="000D05B5" w:rsidP="007F7C2C">
      <w:pPr>
        <w:ind w:right="3510"/>
        <w:rPr>
          <w:color w:val="000000" w:themeColor="text1"/>
        </w:rPr>
      </w:pPr>
    </w:p>
    <w:p w14:paraId="5E9A852E" w14:textId="0E13E36C" w:rsidR="007843C7" w:rsidRPr="007843C7" w:rsidRDefault="007339AD" w:rsidP="007843C7">
      <w:pPr>
        <w:pStyle w:val="Heading1"/>
        <w:rPr>
          <w:rFonts w:asciiTheme="minorHAnsi" w:eastAsiaTheme="minorEastAsia" w:hAnsiTheme="minorHAnsi" w:cstheme="minorBidi"/>
          <w:sz w:val="24"/>
          <w:szCs w:val="20"/>
        </w:rPr>
      </w:pPr>
      <w:r>
        <w:t>Learning Goals contained in Educational Projects</w:t>
      </w:r>
    </w:p>
    <w:p w14:paraId="68F41445" w14:textId="77777777" w:rsidR="007843C7" w:rsidRDefault="00A678A5" w:rsidP="00CA6B4F">
      <w:pPr>
        <w:rPr>
          <w:color w:val="000000" w:themeColor="text1"/>
        </w:rPr>
      </w:pPr>
      <w:r>
        <w:rPr>
          <w:color w:val="000000" w:themeColor="text1"/>
        </w:rPr>
        <w:t xml:space="preserve">Outlined below are the learning objectives achieved through the program.  Each item is mastered through </w:t>
      </w:r>
      <w:proofErr w:type="gramStart"/>
      <w:r>
        <w:rPr>
          <w:color w:val="000000" w:themeColor="text1"/>
        </w:rPr>
        <w:t>project based</w:t>
      </w:r>
      <w:proofErr w:type="gramEnd"/>
      <w:r>
        <w:rPr>
          <w:color w:val="000000" w:themeColor="text1"/>
        </w:rPr>
        <w:t xml:space="preserve"> learning</w:t>
      </w:r>
      <w:r w:rsidR="007339AD">
        <w:rPr>
          <w:color w:val="000000" w:themeColor="text1"/>
        </w:rPr>
        <w:t xml:space="preserve">.  </w:t>
      </w:r>
    </w:p>
    <w:p w14:paraId="76BA7DBE" w14:textId="77777777" w:rsidR="00AB6B3E" w:rsidRDefault="00AB6B3E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B6B3E">
        <w:rPr>
          <w:b/>
          <w:bCs/>
          <w:color w:val="000000" w:themeColor="text1"/>
        </w:rPr>
        <w:t>Major Practice areas</w:t>
      </w:r>
      <w:r>
        <w:rPr>
          <w:color w:val="000000" w:themeColor="text1"/>
        </w:rPr>
        <w:t xml:space="preserve"> contained in project overview are:</w:t>
      </w:r>
    </w:p>
    <w:p w14:paraId="6B76EAB1" w14:textId="7139EC2F" w:rsidR="00AB6B3E" w:rsidRDefault="00EC49C1" w:rsidP="00AB6B3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Data transformation</w:t>
      </w:r>
      <w:r w:rsidR="00277F4B">
        <w:rPr>
          <w:color w:val="000000" w:themeColor="text1"/>
        </w:rPr>
        <w:t xml:space="preserve">: </w:t>
      </w:r>
      <w:r>
        <w:rPr>
          <w:color w:val="000000" w:themeColor="text1"/>
        </w:rPr>
        <w:t>munging, linking, processing, aggregation</w:t>
      </w:r>
      <w:r w:rsidR="00A031AD">
        <w:rPr>
          <w:color w:val="000000" w:themeColor="text1"/>
        </w:rPr>
        <w:t>,</w:t>
      </w:r>
      <w:r w:rsidR="00AB6B3E">
        <w:rPr>
          <w:color w:val="000000" w:themeColor="text1"/>
        </w:rPr>
        <w:t xml:space="preserve"> </w:t>
      </w:r>
      <w:r w:rsidR="00BE71F3">
        <w:rPr>
          <w:color w:val="000000" w:themeColor="text1"/>
        </w:rPr>
        <w:t xml:space="preserve">data modeling </w:t>
      </w:r>
      <w:r w:rsidR="00B7065B">
        <w:rPr>
          <w:color w:val="000000" w:themeColor="text1"/>
        </w:rPr>
        <w:t>and use of data normalization techniques</w:t>
      </w:r>
      <w:r w:rsidR="00AB6B3E">
        <w:rPr>
          <w:color w:val="000000" w:themeColor="text1"/>
        </w:rPr>
        <w:t>, clustering analysis, time</w:t>
      </w:r>
      <w:r w:rsidR="00A031AD">
        <w:rPr>
          <w:color w:val="000000" w:themeColor="text1"/>
        </w:rPr>
        <w:t xml:space="preserve"> series</w:t>
      </w:r>
      <w:r w:rsidR="00AB6B3E">
        <w:rPr>
          <w:color w:val="000000" w:themeColor="text1"/>
        </w:rPr>
        <w:t xml:space="preserve"> </w:t>
      </w:r>
      <w:r w:rsidR="00A031AD">
        <w:rPr>
          <w:color w:val="000000" w:themeColor="text1"/>
        </w:rPr>
        <w:t>analysis,</w:t>
      </w:r>
      <w:r w:rsidR="003044F8">
        <w:rPr>
          <w:color w:val="000000" w:themeColor="text1"/>
        </w:rPr>
        <w:t xml:space="preserve"> </w:t>
      </w:r>
      <w:r w:rsidR="0003049F">
        <w:rPr>
          <w:color w:val="000000" w:themeColor="text1"/>
        </w:rPr>
        <w:t xml:space="preserve">Geo Data, </w:t>
      </w:r>
      <w:r w:rsidR="00B34DA9">
        <w:rPr>
          <w:color w:val="000000" w:themeColor="text1"/>
        </w:rPr>
        <w:t xml:space="preserve">working with structure and </w:t>
      </w:r>
      <w:r w:rsidR="0048335A">
        <w:rPr>
          <w:color w:val="000000" w:themeColor="text1"/>
        </w:rPr>
        <w:t>unstructured</w:t>
      </w:r>
      <w:r w:rsidR="00B34DA9">
        <w:rPr>
          <w:color w:val="000000" w:themeColor="text1"/>
        </w:rPr>
        <w:t xml:space="preserve"> data</w:t>
      </w:r>
      <w:r w:rsidR="00F246B1">
        <w:rPr>
          <w:color w:val="000000" w:themeColor="text1"/>
        </w:rPr>
        <w:t xml:space="preserve">, </w:t>
      </w:r>
      <w:r w:rsidR="009E47CD">
        <w:rPr>
          <w:color w:val="000000" w:themeColor="text1"/>
        </w:rPr>
        <w:t>and data statistics</w:t>
      </w:r>
    </w:p>
    <w:p w14:paraId="138BBC23" w14:textId="77777777" w:rsidR="00AB6B3E" w:rsidRDefault="00AB6B3E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All projects contain an element of </w:t>
      </w:r>
      <w:r w:rsidRPr="00AB6B3E">
        <w:rPr>
          <w:b/>
          <w:bCs/>
          <w:color w:val="000000" w:themeColor="text1"/>
        </w:rPr>
        <w:t>Collecting and Organizing</w:t>
      </w:r>
      <w:r>
        <w:rPr>
          <w:color w:val="000000" w:themeColor="text1"/>
        </w:rPr>
        <w:t xml:space="preserve"> data.</w:t>
      </w:r>
    </w:p>
    <w:p w14:paraId="72BD3D83" w14:textId="77777777" w:rsidR="00AB6B3E" w:rsidRDefault="00AB6B3E" w:rsidP="00AB6B3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Not all data is ready to use or easy to get.  </w:t>
      </w:r>
    </w:p>
    <w:p w14:paraId="60EDD0A3" w14:textId="6F819670" w:rsidR="00AB6B3E" w:rsidRDefault="00AB6B3E" w:rsidP="00AB6B3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Part of a data scientist skill </w:t>
      </w:r>
      <w:r w:rsidR="009F5E07">
        <w:rPr>
          <w:color w:val="000000" w:themeColor="text1"/>
        </w:rPr>
        <w:t>must</w:t>
      </w:r>
      <w:r>
        <w:rPr>
          <w:color w:val="000000" w:themeColor="text1"/>
        </w:rPr>
        <w:t xml:space="preserve"> be preparing </w:t>
      </w:r>
      <w:r w:rsidR="008F41EE">
        <w:rPr>
          <w:color w:val="000000" w:themeColor="text1"/>
        </w:rPr>
        <w:t>to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cleaning</w:t>
      </w:r>
      <w:proofErr w:type="gramEnd"/>
      <w:r>
        <w:rPr>
          <w:color w:val="000000" w:themeColor="text1"/>
        </w:rPr>
        <w:t xml:space="preserve"> the dataset.</w:t>
      </w:r>
    </w:p>
    <w:p w14:paraId="1E69D568" w14:textId="77777777" w:rsidR="00AB6B3E" w:rsidRPr="00AB6B3E" w:rsidRDefault="00AB6B3E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B6B3E">
        <w:rPr>
          <w:b/>
          <w:bCs/>
          <w:color w:val="000000" w:themeColor="text1"/>
        </w:rPr>
        <w:t>Identify patterns through visualization.</w:t>
      </w:r>
    </w:p>
    <w:p w14:paraId="5D2CC89A" w14:textId="7D57D0C6" w:rsidR="00AB6B3E" w:rsidRDefault="00E57C86" w:rsidP="00AB6B3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visual of the data </w:t>
      </w:r>
      <w:r w:rsidR="00E06D9B">
        <w:rPr>
          <w:color w:val="000000" w:themeColor="text1"/>
        </w:rPr>
        <w:t>can explain more and justified certain action taken</w:t>
      </w:r>
    </w:p>
    <w:p w14:paraId="1A18A346" w14:textId="4FF3A859" w:rsidR="00AB6B3E" w:rsidRDefault="0048335A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A678A5">
        <w:rPr>
          <w:color w:val="000000" w:themeColor="text1"/>
        </w:rPr>
        <w:t>how an</w:t>
      </w:r>
      <w:r w:rsidR="00AB6B3E">
        <w:rPr>
          <w:color w:val="000000" w:themeColor="text1"/>
        </w:rPr>
        <w:t xml:space="preserve"> </w:t>
      </w:r>
      <w:r w:rsidR="00AB6B3E" w:rsidRPr="00AB6B3E">
        <w:rPr>
          <w:b/>
          <w:bCs/>
          <w:color w:val="000000" w:themeColor="text1"/>
        </w:rPr>
        <w:t>alternative strategy</w:t>
      </w:r>
      <w:r w:rsidR="00AB6B3E">
        <w:rPr>
          <w:color w:val="000000" w:themeColor="text1"/>
        </w:rPr>
        <w:t xml:space="preserve"> based on the </w:t>
      </w:r>
      <w:r w:rsidR="00A678A5">
        <w:rPr>
          <w:color w:val="000000" w:themeColor="text1"/>
        </w:rPr>
        <w:t>failure</w:t>
      </w:r>
      <w:r>
        <w:rPr>
          <w:color w:val="000000" w:themeColor="text1"/>
        </w:rPr>
        <w:t>, the original plan for analysis might not always work out</w:t>
      </w:r>
    </w:p>
    <w:p w14:paraId="3E3C7A6A" w14:textId="77777777" w:rsidR="00AB6B3E" w:rsidRDefault="00A678A5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Using the results of the analysis, effectively communicate intelligent </w:t>
      </w:r>
      <w:r w:rsidRPr="00A678A5">
        <w:rPr>
          <w:b/>
          <w:bCs/>
          <w:color w:val="000000" w:themeColor="text1"/>
        </w:rPr>
        <w:t>business decisions</w:t>
      </w:r>
      <w:r>
        <w:rPr>
          <w:color w:val="000000" w:themeColor="text1"/>
        </w:rPr>
        <w:t xml:space="preserve"> to the stake holder that will help in a path towards the desired goal.</w:t>
      </w:r>
    </w:p>
    <w:p w14:paraId="31310103" w14:textId="77777777" w:rsidR="00A678A5" w:rsidRDefault="00A678A5" w:rsidP="00AB6B3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Who is the audience for each </w:t>
      </w:r>
      <w:r w:rsidRPr="00A678A5">
        <w:rPr>
          <w:b/>
          <w:bCs/>
          <w:color w:val="000000" w:themeColor="text1"/>
        </w:rPr>
        <w:t>method of communication</w:t>
      </w:r>
      <w:r>
        <w:rPr>
          <w:color w:val="000000" w:themeColor="text1"/>
        </w:rPr>
        <w:t>?</w:t>
      </w:r>
    </w:p>
    <w:p w14:paraId="7161E536" w14:textId="77777777" w:rsidR="00A678A5" w:rsidRDefault="00A678A5" w:rsidP="00A678A5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Business Leader/Manager</w:t>
      </w:r>
    </w:p>
    <w:p w14:paraId="53A3473F" w14:textId="54819A15" w:rsidR="00A678A5" w:rsidRDefault="00351756" w:rsidP="00A678A5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Project Stakeholders</w:t>
      </w:r>
    </w:p>
    <w:p w14:paraId="39F114D4" w14:textId="7EFE410A" w:rsidR="00A678A5" w:rsidRDefault="000B0AAE" w:rsidP="00A678A5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IT Professional</w:t>
      </w:r>
    </w:p>
    <w:p w14:paraId="1C4A745D" w14:textId="4E7D7CFF" w:rsidR="00677B8D" w:rsidRDefault="00677B8D" w:rsidP="00A678A5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And so on.</w:t>
      </w:r>
    </w:p>
    <w:p w14:paraId="747E1E79" w14:textId="43C7E6B0" w:rsidR="0042235E" w:rsidRPr="004C339C" w:rsidRDefault="00A678A5" w:rsidP="00ED533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Monitoring of any type of data has specific </w:t>
      </w:r>
      <w:r w:rsidRPr="00A678A5">
        <w:rPr>
          <w:b/>
          <w:bCs/>
          <w:color w:val="000000" w:themeColor="text1"/>
        </w:rPr>
        <w:t>ethical boundaries</w:t>
      </w:r>
      <w:r w:rsidR="00351756">
        <w:rPr>
          <w:color w:val="000000" w:themeColor="text1"/>
        </w:rPr>
        <w:t xml:space="preserve">, </w:t>
      </w:r>
      <w:proofErr w:type="gramStart"/>
      <w:r w:rsidR="00CF11A3">
        <w:rPr>
          <w:color w:val="000000" w:themeColor="text1"/>
        </w:rPr>
        <w:t>i</w:t>
      </w:r>
      <w:r w:rsidR="00677B8D">
        <w:rPr>
          <w:color w:val="000000" w:themeColor="text1"/>
        </w:rPr>
        <w:t>.</w:t>
      </w:r>
      <w:r w:rsidR="00CF11A3">
        <w:rPr>
          <w:color w:val="000000" w:themeColor="text1"/>
        </w:rPr>
        <w:t>e.</w:t>
      </w:r>
      <w:proofErr w:type="gramEnd"/>
      <w:r w:rsidR="00CF11A3">
        <w:rPr>
          <w:color w:val="000000" w:themeColor="text1"/>
        </w:rPr>
        <w:t xml:space="preserve"> protect the privacy of the use of data</w:t>
      </w:r>
      <w:r w:rsidR="00F672C3">
        <w:rPr>
          <w:color w:val="000000" w:themeColor="text1"/>
        </w:rPr>
        <w:t xml:space="preserve"> and what/who the data represents</w:t>
      </w:r>
    </w:p>
    <w:p w14:paraId="6D345498" w14:textId="026C631D" w:rsidR="00F83636" w:rsidRPr="00F83636" w:rsidRDefault="002E754A" w:rsidP="00934334">
      <w:pPr>
        <w:pStyle w:val="Heading1"/>
      </w:pPr>
      <w:r>
        <w:t>Project base learning</w:t>
      </w:r>
    </w:p>
    <w:p w14:paraId="043D517E" w14:textId="347B4DB1" w:rsidR="00033E8C" w:rsidRDefault="00CF14E9" w:rsidP="00F83636">
      <w:r>
        <w:t xml:space="preserve">One of the </w:t>
      </w:r>
      <w:r w:rsidR="005C7DC9">
        <w:t>emphases</w:t>
      </w:r>
      <w:r>
        <w:t xml:space="preserve"> of the Data Science Program at Syracuse is </w:t>
      </w:r>
      <w:r w:rsidR="004C339C">
        <w:t>project-based</w:t>
      </w:r>
      <w:r>
        <w:t xml:space="preserve"> learning. Below is a list </w:t>
      </w:r>
      <w:r w:rsidR="00846A32">
        <w:t xml:space="preserve">of the major projects that was achieve throughout my time in the program. These projects reflect good examples of </w:t>
      </w:r>
      <w:r w:rsidR="00033E8C">
        <w:t>real-world</w:t>
      </w:r>
      <w:r w:rsidR="00846A32">
        <w:t xml:space="preserve"> problems, the </w:t>
      </w:r>
      <w:r w:rsidR="00117986">
        <w:t xml:space="preserve">Data Science techniques used demonstrates a general knowledge of </w:t>
      </w:r>
      <w:r w:rsidR="005C3946">
        <w:t>Data Science, a glimpse of the different programming language</w:t>
      </w:r>
      <w:r w:rsidR="00B14BF5">
        <w:t>s</w:t>
      </w:r>
      <w:r w:rsidR="00033E8C">
        <w:t xml:space="preserve"> (R, SQL, Python</w:t>
      </w:r>
      <w:r w:rsidR="009857FF">
        <w:t>)</w:t>
      </w:r>
      <w:r w:rsidR="005C3946">
        <w:t xml:space="preserve"> used, and a level of complexity and understanding from the beginning of the programming to the end of the programming.</w:t>
      </w:r>
      <w:r w:rsidR="00F83636">
        <w:t xml:space="preserve"> </w:t>
      </w:r>
    </w:p>
    <w:p w14:paraId="00378C3E" w14:textId="77777777" w:rsidR="00404A29" w:rsidRDefault="00404A29" w:rsidP="00AB4981">
      <w:pPr>
        <w:rPr>
          <w:b/>
          <w:bCs/>
        </w:rPr>
      </w:pPr>
    </w:p>
    <w:p w14:paraId="621C7984" w14:textId="77777777" w:rsidR="008E4CC6" w:rsidRDefault="008E4CC6" w:rsidP="00AB4981">
      <w:pPr>
        <w:rPr>
          <w:b/>
          <w:bCs/>
        </w:rPr>
      </w:pPr>
    </w:p>
    <w:p w14:paraId="646EF8DF" w14:textId="77777777" w:rsidR="005473F8" w:rsidRDefault="005473F8" w:rsidP="00AB4981">
      <w:pPr>
        <w:rPr>
          <w:b/>
          <w:bCs/>
        </w:rPr>
      </w:pPr>
    </w:p>
    <w:p w14:paraId="254D9C62" w14:textId="77777777" w:rsidR="008E4CC6" w:rsidRDefault="008E4CC6" w:rsidP="00AB4981">
      <w:pPr>
        <w:rPr>
          <w:b/>
          <w:bCs/>
        </w:rPr>
      </w:pPr>
    </w:p>
    <w:p w14:paraId="2C9C6829" w14:textId="2EFC5040" w:rsidR="002E754A" w:rsidRPr="003F7613" w:rsidRDefault="00BA4579" w:rsidP="00AB4981">
      <w:pPr>
        <w:rPr>
          <w:b/>
          <w:bCs/>
        </w:rPr>
      </w:pPr>
      <w:r>
        <w:rPr>
          <w:b/>
          <w:bCs/>
        </w:rPr>
        <w:t xml:space="preserve">IST 687- </w:t>
      </w:r>
      <w:r w:rsidR="003D5AED">
        <w:rPr>
          <w:b/>
          <w:bCs/>
        </w:rPr>
        <w:t>A</w:t>
      </w:r>
      <w:r>
        <w:rPr>
          <w:b/>
          <w:bCs/>
        </w:rPr>
        <w:t xml:space="preserve">IRLINE </w:t>
      </w:r>
      <w:r w:rsidR="002C406F">
        <w:rPr>
          <w:b/>
          <w:bCs/>
        </w:rPr>
        <w:t>SATISFACTION DATASET</w:t>
      </w:r>
    </w:p>
    <w:p w14:paraId="1AB32F01" w14:textId="1FF56BB3" w:rsidR="008D28C9" w:rsidRDefault="008D28C9" w:rsidP="00AB4981">
      <w:proofErr w:type="spellStart"/>
      <w:r w:rsidRPr="008D28C9">
        <w:rPr>
          <w:b/>
          <w:bCs/>
        </w:rPr>
        <w:t>Github</w:t>
      </w:r>
      <w:proofErr w:type="spellEnd"/>
      <w:r w:rsidRPr="008D28C9">
        <w:rPr>
          <w:b/>
          <w:bCs/>
        </w:rPr>
        <w:t xml:space="preserve"> link: </w:t>
      </w:r>
      <w:hyperlink r:id="rId11" w:history="1">
        <w:r w:rsidRPr="0012668E">
          <w:rPr>
            <w:rStyle w:val="Hyperlink"/>
          </w:rPr>
          <w:t>https://github.com/AnnieTitus/Syracuse_Portfolio/blob/main/IST_687_Arline_Statisfaction_Final%20Project.zip</w:t>
        </w:r>
      </w:hyperlink>
    </w:p>
    <w:p w14:paraId="3C79E52C" w14:textId="3169C44B" w:rsidR="00DF209A" w:rsidRDefault="00FD54B7" w:rsidP="00AB4981">
      <w:r>
        <w:tab/>
        <w:t>This was my first project in the A</w:t>
      </w:r>
      <w:r w:rsidR="00C526CE">
        <w:t xml:space="preserve">pplied </w:t>
      </w:r>
      <w:r>
        <w:t>D</w:t>
      </w:r>
      <w:r w:rsidR="00C526CE">
        <w:t xml:space="preserve">ata </w:t>
      </w:r>
      <w:r>
        <w:t>S</w:t>
      </w:r>
      <w:r w:rsidR="00C526CE">
        <w:t>cience</w:t>
      </w:r>
      <w:r>
        <w:t xml:space="preserve"> program, and first exposure to the R programming language.  </w:t>
      </w:r>
    </w:p>
    <w:p w14:paraId="254A528C" w14:textId="4E4FAA63" w:rsidR="00DF209A" w:rsidRDefault="007D781F" w:rsidP="00AB4981">
      <w:r>
        <w:t>In this project, t</w:t>
      </w:r>
      <w:r w:rsidR="0098793F" w:rsidRPr="0098793F">
        <w:t xml:space="preserve">he objective </w:t>
      </w:r>
      <w:r w:rsidR="0098793F">
        <w:t>was</w:t>
      </w:r>
      <w:r w:rsidR="0098793F" w:rsidRPr="0098793F">
        <w:t xml:space="preserve"> to analyze an airline dataset that consist</w:t>
      </w:r>
      <w:r w:rsidR="0098793F">
        <w:t>ed</w:t>
      </w:r>
      <w:r w:rsidR="0098793F" w:rsidRPr="0098793F">
        <w:t xml:space="preserve"> of responses from surveys of customers flying within the United States.  The goal of this project and throughout </w:t>
      </w:r>
      <w:r w:rsidR="0098793F">
        <w:t>was to</w:t>
      </w:r>
      <w:r w:rsidR="0098793F" w:rsidRPr="0098793F">
        <w:t xml:space="preserve"> clean and analyze the data by using various </w:t>
      </w:r>
      <w:r w:rsidR="00D45807">
        <w:t xml:space="preserve">R </w:t>
      </w:r>
      <w:r w:rsidR="0098793F" w:rsidRPr="0098793F">
        <w:t>coding techniques such as descriptive statistics, modeling, and visualization to identify visible trends and patterns in predicting customers with low satisfaction</w:t>
      </w:r>
      <w:r w:rsidR="00973288">
        <w:t>s</w:t>
      </w:r>
      <w:r w:rsidR="0098793F" w:rsidRPr="0098793F">
        <w:t xml:space="preserve">. Through this prediction, </w:t>
      </w:r>
      <w:r w:rsidR="0098793F">
        <w:t xml:space="preserve">provide </w:t>
      </w:r>
      <w:r w:rsidR="0098793F" w:rsidRPr="0098793F">
        <w:t xml:space="preserve">actionable insight that </w:t>
      </w:r>
      <w:r w:rsidR="00B641A6">
        <w:t>would</w:t>
      </w:r>
      <w:r w:rsidR="0098793F" w:rsidRPr="0098793F">
        <w:t xml:space="preserve"> improve future customer satisfaction results and in turn help increase airline profits.</w:t>
      </w:r>
    </w:p>
    <w:p w14:paraId="4A78E76D" w14:textId="77777777" w:rsidR="00C67E45" w:rsidRPr="00C67E45" w:rsidRDefault="00C67E45" w:rsidP="00C67E45">
      <w:r w:rsidRPr="00C67E45">
        <w:rPr>
          <w:i/>
          <w:iCs/>
        </w:rPr>
        <w:t>The following Business questions were established as the guide to the analysis of this project:</w:t>
      </w:r>
    </w:p>
    <w:p w14:paraId="1B530C34" w14:textId="77777777" w:rsidR="00C67E45" w:rsidRPr="00C67E45" w:rsidRDefault="00C67E45" w:rsidP="00C67E45">
      <w:pPr>
        <w:numPr>
          <w:ilvl w:val="0"/>
          <w:numId w:val="7"/>
        </w:numPr>
        <w:rPr>
          <w:i/>
          <w:iCs/>
        </w:rPr>
      </w:pPr>
      <w:r w:rsidRPr="00C67E45">
        <w:rPr>
          <w:i/>
          <w:iCs/>
        </w:rPr>
        <w:t>Is there an attribute or a combination of attributes that correlate to higher satisfaction or lower satisfaction score?</w:t>
      </w:r>
    </w:p>
    <w:p w14:paraId="5C07E4EE" w14:textId="77777777" w:rsidR="00C67E45" w:rsidRPr="00C67E45" w:rsidRDefault="00C67E45" w:rsidP="00C67E45">
      <w:pPr>
        <w:numPr>
          <w:ilvl w:val="0"/>
          <w:numId w:val="7"/>
        </w:numPr>
        <w:rPr>
          <w:i/>
          <w:iCs/>
        </w:rPr>
      </w:pPr>
      <w:r w:rsidRPr="00C67E45">
        <w:rPr>
          <w:i/>
          <w:iCs/>
        </w:rPr>
        <w:t>Is there a correlation between time spent at airport to satisfaction ranking?</w:t>
      </w:r>
    </w:p>
    <w:p w14:paraId="35E66796" w14:textId="77777777" w:rsidR="00C67E45" w:rsidRPr="00C67E45" w:rsidRDefault="00C67E45" w:rsidP="00C67E45">
      <w:pPr>
        <w:numPr>
          <w:ilvl w:val="0"/>
          <w:numId w:val="7"/>
        </w:numPr>
        <w:rPr>
          <w:i/>
          <w:iCs/>
        </w:rPr>
      </w:pPr>
      <w:r w:rsidRPr="00C67E45">
        <w:rPr>
          <w:i/>
          <w:iCs/>
        </w:rPr>
        <w:t>Based on the satisfaction survey, what airline is performing well, and which one is performing poorly?</w:t>
      </w:r>
    </w:p>
    <w:p w14:paraId="712D12F3" w14:textId="42BC0882" w:rsidR="00C67E45" w:rsidRPr="005A7829" w:rsidRDefault="00C67E45" w:rsidP="00AB4981">
      <w:pPr>
        <w:numPr>
          <w:ilvl w:val="0"/>
          <w:numId w:val="7"/>
        </w:numPr>
        <w:rPr>
          <w:i/>
          <w:iCs/>
        </w:rPr>
      </w:pPr>
      <w:r w:rsidRPr="00C67E45">
        <w:rPr>
          <w:i/>
          <w:iCs/>
        </w:rPr>
        <w:t xml:space="preserve">Does the demographic group differ between each level of satisfaction? Who are the satisfied customers and who are the unsatisfied customers? </w:t>
      </w:r>
      <w:r w:rsidR="005A7829">
        <w:rPr>
          <w:i/>
          <w:iCs/>
        </w:rPr>
        <w:br/>
      </w:r>
    </w:p>
    <w:p w14:paraId="72F1E825" w14:textId="7D095DA7" w:rsidR="003D3274" w:rsidRPr="00781146" w:rsidRDefault="00781146" w:rsidP="00AB4981">
      <w:pPr>
        <w:rPr>
          <w:b/>
          <w:bCs/>
        </w:rPr>
      </w:pPr>
      <w:r w:rsidRPr="00781146">
        <w:rPr>
          <w:b/>
          <w:bCs/>
        </w:rPr>
        <w:t>Methods:</w:t>
      </w:r>
    </w:p>
    <w:p w14:paraId="6B5AC753" w14:textId="429F4801" w:rsidR="00781146" w:rsidRPr="00CA6B4F" w:rsidRDefault="00781146" w:rsidP="00AB4981">
      <w:r>
        <w:t xml:space="preserve">This project was written in </w:t>
      </w:r>
      <w:proofErr w:type="spellStart"/>
      <w:r>
        <w:t>Rscript</w:t>
      </w:r>
      <w:proofErr w:type="spellEnd"/>
      <w:r w:rsidR="00985095">
        <w:t xml:space="preserve"> using R-studio</w:t>
      </w:r>
      <w:r w:rsidR="00FE1560">
        <w:t xml:space="preserve">. As a </w:t>
      </w:r>
      <w:r w:rsidR="00416D69">
        <w:t xml:space="preserve">novice to R, I </w:t>
      </w:r>
      <w:r w:rsidR="00FA212C">
        <w:t xml:space="preserve">learned quite a </w:t>
      </w:r>
      <w:r w:rsidR="00416D69">
        <w:t xml:space="preserve">bit with </w:t>
      </w:r>
      <w:r w:rsidR="00D97E87">
        <w:t>data clean</w:t>
      </w:r>
      <w:r w:rsidR="00FA212C">
        <w:t>ing</w:t>
      </w:r>
      <w:r w:rsidR="00D97E87">
        <w:t xml:space="preserve">, visualization, and statistical analysis. I also </w:t>
      </w:r>
      <w:r w:rsidR="006E159B">
        <w:t xml:space="preserve">covered two models in this project: Linear Model Regression and </w:t>
      </w:r>
      <w:r w:rsidR="00250041">
        <w:t xml:space="preserve">Support Vector Machines, using KSVM function. </w:t>
      </w:r>
      <w:r w:rsidR="005A7829">
        <w:br/>
      </w:r>
    </w:p>
    <w:p w14:paraId="79E02A58" w14:textId="0163106B" w:rsidR="0042235E" w:rsidRPr="001B13D7" w:rsidRDefault="0042235E" w:rsidP="003D3274">
      <w:r>
        <w:rPr>
          <w:b/>
          <w:bCs/>
        </w:rPr>
        <w:t xml:space="preserve">Learning Objectives Completed:  </w:t>
      </w:r>
      <w:r w:rsidRPr="001B13D7">
        <w:t xml:space="preserve">Data </w:t>
      </w:r>
      <w:r w:rsidR="00840274">
        <w:t>t</w:t>
      </w:r>
      <w:r w:rsidR="00B170BA">
        <w:t>ransformation</w:t>
      </w:r>
      <w:r w:rsidR="000111C7">
        <w:t xml:space="preserve">, </w:t>
      </w:r>
      <w:r w:rsidR="00840274">
        <w:t>m</w:t>
      </w:r>
      <w:r w:rsidR="00B170BA">
        <w:t>unging</w:t>
      </w:r>
      <w:r w:rsidR="000111C7">
        <w:t xml:space="preserve"> and </w:t>
      </w:r>
      <w:r w:rsidR="00840274">
        <w:t>m</w:t>
      </w:r>
      <w:r w:rsidR="000111C7">
        <w:t>ining</w:t>
      </w:r>
      <w:r w:rsidRPr="001B13D7">
        <w:t xml:space="preserve">, Collecting and organizing data, </w:t>
      </w:r>
      <w:r w:rsidR="00B170BA">
        <w:t>Identify</w:t>
      </w:r>
      <w:r w:rsidR="000111C7">
        <w:t>ing</w:t>
      </w:r>
      <w:r w:rsidR="00B170BA">
        <w:t xml:space="preserve"> </w:t>
      </w:r>
      <w:r w:rsidR="00DC718D">
        <w:t>patterns</w:t>
      </w:r>
      <w:r w:rsidR="00B170BA">
        <w:t xml:space="preserve"> in data via </w:t>
      </w:r>
      <w:r w:rsidR="00D03E3C">
        <w:t xml:space="preserve">visualization, </w:t>
      </w:r>
      <w:r w:rsidR="00840274">
        <w:t>S</w:t>
      </w:r>
      <w:r w:rsidR="00D03E3C">
        <w:t>tatistical analysis</w:t>
      </w:r>
      <w:r w:rsidR="00DC718D">
        <w:t xml:space="preserve">, </w:t>
      </w:r>
      <w:r w:rsidR="001B13D7" w:rsidRPr="001B13D7">
        <w:t xml:space="preserve">Business Decisions, </w:t>
      </w:r>
      <w:r w:rsidR="00840274">
        <w:t>D</w:t>
      </w:r>
      <w:r w:rsidR="000B68B6">
        <w:t>ata modeling</w:t>
      </w:r>
      <w:r w:rsidR="00B64CE2">
        <w:t xml:space="preserve"> of test and training datasets</w:t>
      </w:r>
      <w:r w:rsidR="000B68B6">
        <w:t xml:space="preserve">, </w:t>
      </w:r>
      <w:r w:rsidR="00840274">
        <w:t xml:space="preserve">and </w:t>
      </w:r>
      <w:proofErr w:type="gramStart"/>
      <w:r w:rsidR="00840274">
        <w:t>W</w:t>
      </w:r>
      <w:r w:rsidR="001B13D7" w:rsidRPr="001B13D7">
        <w:t>ell</w:t>
      </w:r>
      <w:proofErr w:type="gramEnd"/>
      <w:r w:rsidR="001B13D7" w:rsidRPr="001B13D7">
        <w:t xml:space="preserve"> </w:t>
      </w:r>
      <w:r w:rsidR="00840274">
        <w:t>d</w:t>
      </w:r>
      <w:r w:rsidR="001B13D7" w:rsidRPr="001B13D7">
        <w:t xml:space="preserve">efined audience </w:t>
      </w:r>
      <w:r w:rsidR="0047014E">
        <w:t xml:space="preserve">of </w:t>
      </w:r>
      <w:r w:rsidR="000B68B6">
        <w:t>Airline owners and executives</w:t>
      </w:r>
    </w:p>
    <w:p w14:paraId="51930324" w14:textId="77777777" w:rsidR="00C67E45" w:rsidRDefault="00C67E45" w:rsidP="003D3274">
      <w:pPr>
        <w:rPr>
          <w:b/>
          <w:bCs/>
        </w:rPr>
      </w:pPr>
    </w:p>
    <w:p w14:paraId="21BD5975" w14:textId="77777777" w:rsidR="00594A1D" w:rsidRDefault="00594A1D" w:rsidP="003D3274">
      <w:pPr>
        <w:rPr>
          <w:b/>
          <w:bCs/>
        </w:rPr>
      </w:pPr>
    </w:p>
    <w:p w14:paraId="2426FE23" w14:textId="77777777" w:rsidR="00594A1D" w:rsidRDefault="00594A1D" w:rsidP="003D3274">
      <w:pPr>
        <w:rPr>
          <w:b/>
          <w:bCs/>
        </w:rPr>
      </w:pPr>
    </w:p>
    <w:p w14:paraId="4D544BAC" w14:textId="77777777" w:rsidR="00594A1D" w:rsidRDefault="00594A1D" w:rsidP="003D3274">
      <w:pPr>
        <w:rPr>
          <w:b/>
          <w:bCs/>
        </w:rPr>
      </w:pPr>
    </w:p>
    <w:p w14:paraId="1D29F0E9" w14:textId="77777777" w:rsidR="00594A1D" w:rsidRDefault="00594A1D" w:rsidP="003D3274">
      <w:pPr>
        <w:rPr>
          <w:b/>
          <w:bCs/>
        </w:rPr>
      </w:pPr>
    </w:p>
    <w:p w14:paraId="0B67904B" w14:textId="77777777" w:rsidR="008E4CC6" w:rsidRDefault="008E4CC6" w:rsidP="003D3274">
      <w:pPr>
        <w:rPr>
          <w:b/>
          <w:bCs/>
        </w:rPr>
      </w:pPr>
    </w:p>
    <w:p w14:paraId="4A94FCF4" w14:textId="77777777" w:rsidR="008E4CC6" w:rsidRDefault="008E4CC6" w:rsidP="003D3274">
      <w:pPr>
        <w:rPr>
          <w:b/>
          <w:bCs/>
        </w:rPr>
      </w:pPr>
    </w:p>
    <w:p w14:paraId="3F9FB0C0" w14:textId="1DA014DE" w:rsidR="001C2E30" w:rsidRDefault="00045EC3" w:rsidP="003D3274">
      <w:pPr>
        <w:rPr>
          <w:b/>
          <w:bCs/>
        </w:rPr>
      </w:pPr>
      <w:r>
        <w:rPr>
          <w:b/>
          <w:bCs/>
        </w:rPr>
        <w:t>IST 659- PHOTO ORGANIZATION DATABASE (POD)</w:t>
      </w:r>
    </w:p>
    <w:p w14:paraId="5FE711C9" w14:textId="6E77D353" w:rsidR="005473F8" w:rsidRDefault="005473F8" w:rsidP="008667D0">
      <w:hyperlink r:id="rId12" w:history="1">
        <w:r w:rsidRPr="0012668E">
          <w:rPr>
            <w:rStyle w:val="Hyperlink"/>
          </w:rPr>
          <w:t>https://github.com/AnnieTitus/Syracuse_Portfolio/blob/main/IST_659_POD_FinalProject_Deliverable.docx</w:t>
        </w:r>
      </w:hyperlink>
    </w:p>
    <w:p w14:paraId="2233465A" w14:textId="5EFB0B22" w:rsidR="00DE4986" w:rsidRDefault="002D1701" w:rsidP="008667D0">
      <w:r>
        <w:t>The Photo Organization Database project was a great exposure project to the world of SQL.  This project prop</w:t>
      </w:r>
      <w:r w:rsidR="00C07D57">
        <w:t>osed the implementation of a photo organization database (POD) to streamline photographs.  This dataset used was</w:t>
      </w:r>
      <w:r w:rsidR="00DD5769">
        <w:t xml:space="preserve"> REAL data pulled from a </w:t>
      </w:r>
      <w:r w:rsidR="00C8031B">
        <w:t>personal tracking system</w:t>
      </w:r>
      <w:r w:rsidR="00DD5769">
        <w:t xml:space="preserve"> of my own. First step of the project was the creation of the conceptual and</w:t>
      </w:r>
      <w:r w:rsidR="00D7390F">
        <w:t xml:space="preserve"> then the logical model before creating the tables and uploading the data within SQL.  Through the development of the tables, PO</w:t>
      </w:r>
      <w:r w:rsidR="00FA0499">
        <w:t>D</w:t>
      </w:r>
      <w:r w:rsidR="00D7390F">
        <w:t xml:space="preserve"> ass</w:t>
      </w:r>
      <w:r w:rsidR="00DE4986">
        <w:t xml:space="preserve">isted in addressing the business questions and assisted in improving the photo organization method and </w:t>
      </w:r>
      <w:r w:rsidR="00FA0499">
        <w:t xml:space="preserve">photo </w:t>
      </w:r>
      <w:r w:rsidR="00DE4986">
        <w:t>business.</w:t>
      </w:r>
    </w:p>
    <w:p w14:paraId="398C845E" w14:textId="77777777" w:rsidR="00DC6EC8" w:rsidRDefault="00F11735" w:rsidP="00DC6EC8">
      <w:r w:rsidRPr="00C67E45">
        <w:rPr>
          <w:i/>
          <w:iCs/>
        </w:rPr>
        <w:t>The following Business questions were established as the guide to the analysis of this project:</w:t>
      </w:r>
    </w:p>
    <w:p w14:paraId="69C41E18" w14:textId="677CD121" w:rsidR="00DC6EC8" w:rsidRPr="005A7829" w:rsidRDefault="00DC6EC8" w:rsidP="00DC6EC8">
      <w:pPr>
        <w:pStyle w:val="ListParagraph"/>
        <w:numPr>
          <w:ilvl w:val="0"/>
          <w:numId w:val="9"/>
        </w:numPr>
        <w:rPr>
          <w:i/>
          <w:iCs/>
        </w:rPr>
      </w:pPr>
      <w:r w:rsidRPr="005A7829">
        <w:rPr>
          <w:i/>
          <w:iCs/>
        </w:rPr>
        <w:t>Is there an area of artistic interest (</w:t>
      </w:r>
      <w:proofErr w:type="spellStart"/>
      <w:proofErr w:type="gramStart"/>
      <w:r w:rsidRPr="005A7829">
        <w:rPr>
          <w:i/>
          <w:iCs/>
        </w:rPr>
        <w:t>ie</w:t>
      </w:r>
      <w:proofErr w:type="spellEnd"/>
      <w:r w:rsidRPr="005A7829">
        <w:rPr>
          <w:i/>
          <w:iCs/>
        </w:rPr>
        <w:t>.</w:t>
      </w:r>
      <w:proofErr w:type="gramEnd"/>
      <w:r w:rsidRPr="005A7829">
        <w:rPr>
          <w:i/>
          <w:iCs/>
        </w:rPr>
        <w:t xml:space="preserve"> Photo type) that stands out within the photo database?</w:t>
      </w:r>
    </w:p>
    <w:p w14:paraId="376AA730" w14:textId="710BB8F9" w:rsidR="00DC6EC8" w:rsidRPr="005A7829" w:rsidRDefault="00DC6EC8" w:rsidP="00DC6EC8">
      <w:pPr>
        <w:numPr>
          <w:ilvl w:val="0"/>
          <w:numId w:val="9"/>
        </w:numPr>
        <w:rPr>
          <w:i/>
          <w:iCs/>
        </w:rPr>
      </w:pPr>
      <w:r w:rsidRPr="005A7829">
        <w:rPr>
          <w:i/>
          <w:iCs/>
        </w:rPr>
        <w:t>Who had the most photos taken?</w:t>
      </w:r>
    </w:p>
    <w:p w14:paraId="119CA5CC" w14:textId="77777777" w:rsidR="00DC6EC8" w:rsidRPr="005A7829" w:rsidRDefault="00DC6EC8" w:rsidP="00DC6EC8">
      <w:pPr>
        <w:numPr>
          <w:ilvl w:val="0"/>
          <w:numId w:val="9"/>
        </w:numPr>
        <w:rPr>
          <w:i/>
          <w:iCs/>
        </w:rPr>
      </w:pPr>
      <w:r w:rsidRPr="005A7829">
        <w:rPr>
          <w:i/>
          <w:iCs/>
        </w:rPr>
        <w:t>Are there any visible trends or patterns on when or where the photos are taken to determine the photographer’s preference?</w:t>
      </w:r>
    </w:p>
    <w:p w14:paraId="16A85F68" w14:textId="320346B3" w:rsidR="005A7829" w:rsidRPr="005A7829" w:rsidRDefault="00DC6EC8" w:rsidP="005A7829">
      <w:pPr>
        <w:numPr>
          <w:ilvl w:val="0"/>
          <w:numId w:val="9"/>
        </w:numPr>
        <w:rPr>
          <w:i/>
          <w:iCs/>
        </w:rPr>
      </w:pPr>
      <w:r w:rsidRPr="005A7829">
        <w:rPr>
          <w:i/>
          <w:iCs/>
        </w:rPr>
        <w:t>When is the most photos taken? Is there a ‘busy’ month/season?</w:t>
      </w:r>
      <w:r w:rsidR="005A7829">
        <w:rPr>
          <w:i/>
          <w:iCs/>
        </w:rPr>
        <w:br/>
      </w:r>
    </w:p>
    <w:p w14:paraId="019F81D6" w14:textId="52C34A1A" w:rsidR="003D3274" w:rsidRDefault="00B704E7" w:rsidP="003D3274">
      <w:pPr>
        <w:rPr>
          <w:b/>
          <w:bCs/>
        </w:rPr>
      </w:pPr>
      <w:r>
        <w:rPr>
          <w:b/>
          <w:bCs/>
        </w:rPr>
        <w:t>Methods:</w:t>
      </w:r>
    </w:p>
    <w:p w14:paraId="4B7DC9B7" w14:textId="13527703" w:rsidR="00E01465" w:rsidRDefault="00B141F4" w:rsidP="003D3274">
      <w:r>
        <w:t xml:space="preserve">Using SQL code and creating good conceptual and logical models was key to </w:t>
      </w:r>
      <w:proofErr w:type="spellStart"/>
      <w:r w:rsidR="0043314F">
        <w:t>understandin</w:t>
      </w:r>
      <w:proofErr w:type="spellEnd"/>
      <w:r>
        <w:t xml:space="preserve"> the tables and relationships within SQL. Being able to understand the various SQL syntax was very important and I quickly learn that DELETE, ALTER, and DROP were important SQL commands.</w:t>
      </w:r>
      <w:r w:rsidR="00215915">
        <w:br/>
      </w:r>
    </w:p>
    <w:p w14:paraId="228BE8E2" w14:textId="2CF9196D" w:rsidR="001B13D7" w:rsidRPr="001B13D7" w:rsidRDefault="00E01465" w:rsidP="00215915">
      <w:r>
        <w:rPr>
          <w:b/>
          <w:bCs/>
        </w:rPr>
        <w:t xml:space="preserve">Learning Objectives Completed:  </w:t>
      </w:r>
      <w:r>
        <w:t xml:space="preserve">Collecting and organizing real world data, Business Decision, </w:t>
      </w:r>
      <w:proofErr w:type="gramStart"/>
      <w:r>
        <w:t>Well</w:t>
      </w:r>
      <w:proofErr w:type="gramEnd"/>
      <w:r>
        <w:t xml:space="preserve"> </w:t>
      </w:r>
      <w:r w:rsidR="00215915">
        <w:t>defined audience of the photographer and business partner, and data modeling</w:t>
      </w:r>
      <w:r w:rsidRPr="001B13D7">
        <w:t xml:space="preserve"> </w:t>
      </w:r>
    </w:p>
    <w:p w14:paraId="19C7D6E6" w14:textId="77777777" w:rsidR="001B13D7" w:rsidRPr="00B704E7" w:rsidRDefault="001B13D7" w:rsidP="00B704E7"/>
    <w:p w14:paraId="52677597" w14:textId="77777777" w:rsidR="008E4CC6" w:rsidRDefault="008E4CC6" w:rsidP="003D3274">
      <w:pPr>
        <w:ind w:right="3240"/>
        <w:rPr>
          <w:b/>
          <w:bCs/>
        </w:rPr>
      </w:pPr>
    </w:p>
    <w:p w14:paraId="1A35D3AD" w14:textId="77777777" w:rsidR="008E4CC6" w:rsidRDefault="008E4CC6" w:rsidP="003D3274">
      <w:pPr>
        <w:ind w:right="3240"/>
        <w:rPr>
          <w:b/>
          <w:bCs/>
        </w:rPr>
      </w:pPr>
    </w:p>
    <w:p w14:paraId="735DDC23" w14:textId="77777777" w:rsidR="008E4CC6" w:rsidRDefault="008E4CC6" w:rsidP="003D3274">
      <w:pPr>
        <w:ind w:right="3240"/>
        <w:rPr>
          <w:b/>
          <w:bCs/>
        </w:rPr>
      </w:pPr>
    </w:p>
    <w:p w14:paraId="2AE2E288" w14:textId="77777777" w:rsidR="008E4CC6" w:rsidRDefault="008E4CC6" w:rsidP="003D3274">
      <w:pPr>
        <w:ind w:right="3240"/>
        <w:rPr>
          <w:b/>
          <w:bCs/>
        </w:rPr>
      </w:pPr>
    </w:p>
    <w:p w14:paraId="2B0E5B6E" w14:textId="77777777" w:rsidR="008E4CC6" w:rsidRDefault="008E4CC6" w:rsidP="003D3274">
      <w:pPr>
        <w:ind w:right="3240"/>
        <w:rPr>
          <w:b/>
          <w:bCs/>
        </w:rPr>
      </w:pPr>
    </w:p>
    <w:p w14:paraId="186AC63D" w14:textId="77777777" w:rsidR="008E4CC6" w:rsidRDefault="008E4CC6" w:rsidP="003D3274">
      <w:pPr>
        <w:ind w:right="3240"/>
        <w:rPr>
          <w:b/>
          <w:bCs/>
        </w:rPr>
      </w:pPr>
    </w:p>
    <w:p w14:paraId="6BAB3CBE" w14:textId="77777777" w:rsidR="008E4CC6" w:rsidRDefault="008E4CC6" w:rsidP="003D3274">
      <w:pPr>
        <w:ind w:right="3240"/>
        <w:rPr>
          <w:b/>
          <w:bCs/>
        </w:rPr>
      </w:pPr>
    </w:p>
    <w:p w14:paraId="5A5ECDDE" w14:textId="77777777" w:rsidR="008E4CC6" w:rsidRDefault="008E4CC6" w:rsidP="003D3274">
      <w:pPr>
        <w:ind w:right="3240"/>
        <w:rPr>
          <w:b/>
          <w:bCs/>
        </w:rPr>
      </w:pPr>
    </w:p>
    <w:p w14:paraId="2F80BA08" w14:textId="77777777" w:rsidR="00CF378E" w:rsidRDefault="00CF378E" w:rsidP="003D3274">
      <w:pPr>
        <w:ind w:right="3240"/>
        <w:rPr>
          <w:b/>
          <w:bCs/>
        </w:rPr>
      </w:pPr>
    </w:p>
    <w:p w14:paraId="1BCCAC79" w14:textId="77777777" w:rsidR="00CF378E" w:rsidRDefault="00CF378E" w:rsidP="003D3274">
      <w:pPr>
        <w:ind w:right="3240"/>
        <w:rPr>
          <w:b/>
          <w:bCs/>
        </w:rPr>
      </w:pPr>
    </w:p>
    <w:p w14:paraId="35B86E4C" w14:textId="786D7FCC" w:rsidR="003D3274" w:rsidRDefault="000F3C33" w:rsidP="003D3274">
      <w:pPr>
        <w:ind w:right="3240"/>
        <w:rPr>
          <w:b/>
          <w:bCs/>
        </w:rPr>
      </w:pPr>
      <w:r>
        <w:rPr>
          <w:b/>
          <w:bCs/>
        </w:rPr>
        <w:t xml:space="preserve">MBC 638 </w:t>
      </w:r>
      <w:r w:rsidR="00F246B1">
        <w:rPr>
          <w:b/>
          <w:bCs/>
        </w:rPr>
        <w:t>–</w:t>
      </w:r>
      <w:r>
        <w:rPr>
          <w:b/>
          <w:bCs/>
        </w:rPr>
        <w:t xml:space="preserve"> </w:t>
      </w:r>
      <w:r w:rsidR="00F246B1">
        <w:rPr>
          <w:b/>
          <w:bCs/>
        </w:rPr>
        <w:t>INCREASE SIGHT WORD RECOGNITION</w:t>
      </w:r>
    </w:p>
    <w:p w14:paraId="28C440B5" w14:textId="6A153904" w:rsidR="00CF378E" w:rsidRDefault="00CF378E" w:rsidP="003D3274">
      <w:hyperlink r:id="rId13" w:history="1">
        <w:r w:rsidRPr="0012668E">
          <w:rPr>
            <w:rStyle w:val="Hyperlink"/>
          </w:rPr>
          <w:t>https://github.com/AnnieTitus/Syracuse_Portfolio/blob/main/MBC638_Increase_Sight_Word_Recognition_FinalProject.pptx</w:t>
        </w:r>
      </w:hyperlink>
    </w:p>
    <w:p w14:paraId="120C33DA" w14:textId="08FB38F2" w:rsidR="00CA24AB" w:rsidRDefault="00034588" w:rsidP="003D3274">
      <w:r>
        <w:t>My MBC 638 (Data Analysis &amp; Decision Making)</w:t>
      </w:r>
      <w:r w:rsidR="00CA24AB">
        <w:t xml:space="preserve"> course</w:t>
      </w:r>
      <w:r>
        <w:t xml:space="preserve"> was unique in that, no programming language was utilized </w:t>
      </w:r>
      <w:r w:rsidR="000B381F">
        <w:t xml:space="preserve">but there was a heavy </w:t>
      </w:r>
      <w:r w:rsidR="00AD066A">
        <w:t>emphasis</w:t>
      </w:r>
      <w:r w:rsidR="000B381F">
        <w:t xml:space="preserve"> on </w:t>
      </w:r>
      <w:r w:rsidR="00AD066A">
        <w:t>being able to identify and apply the appropriate statistical technique</w:t>
      </w:r>
      <w:r w:rsidR="00FA0ED9">
        <w:t>s</w:t>
      </w:r>
      <w:r w:rsidR="00AD066A">
        <w:t xml:space="preserve"> for a given set of conditions </w:t>
      </w:r>
      <w:r w:rsidR="004762B8">
        <w:t>to</w:t>
      </w:r>
      <w:r w:rsidR="00AD066A">
        <w:t xml:space="preserve"> answer a particular question. </w:t>
      </w:r>
      <w:r w:rsidR="000B381F">
        <w:t xml:space="preserve"> </w:t>
      </w:r>
    </w:p>
    <w:p w14:paraId="303F7F5B" w14:textId="7C092658" w:rsidR="00DE1268" w:rsidRDefault="003D3274" w:rsidP="003D3274">
      <w:r>
        <w:t xml:space="preserve">In the </w:t>
      </w:r>
      <w:r w:rsidR="001E3A8E">
        <w:t>MBC 638</w:t>
      </w:r>
      <w:r>
        <w:t xml:space="preserve"> project, an analysis </w:t>
      </w:r>
      <w:r w:rsidR="00AB32B5">
        <w:t xml:space="preserve">and experiment </w:t>
      </w:r>
      <w:proofErr w:type="gramStart"/>
      <w:r w:rsidR="00FA0ED9">
        <w:t>was</w:t>
      </w:r>
      <w:proofErr w:type="gramEnd"/>
      <w:r w:rsidR="00AB32B5">
        <w:t xml:space="preserve"> conducted in increasing the number of sight word recognition for my son. This was live collection of data as it was happening</w:t>
      </w:r>
      <w:r w:rsidR="001B3B53">
        <w:t xml:space="preserve"> </w:t>
      </w:r>
      <w:r w:rsidR="00AB32B5">
        <w:t xml:space="preserve">and </w:t>
      </w:r>
      <w:proofErr w:type="gramStart"/>
      <w:r w:rsidR="00AB32B5">
        <w:t>real world</w:t>
      </w:r>
      <w:proofErr w:type="gramEnd"/>
      <w:r w:rsidR="00AB32B5">
        <w:t xml:space="preserve"> </w:t>
      </w:r>
      <w:r w:rsidR="008634B5">
        <w:t>decision making</w:t>
      </w:r>
      <w:r w:rsidR="00013A52">
        <w:t xml:space="preserve"> through a period of performance.</w:t>
      </w:r>
      <w:r w:rsidR="008634B5">
        <w:t xml:space="preserve"> </w:t>
      </w:r>
    </w:p>
    <w:p w14:paraId="4D5A1D39" w14:textId="77777777" w:rsidR="00666445" w:rsidRDefault="00666445" w:rsidP="003D3274"/>
    <w:p w14:paraId="7BF0030A" w14:textId="5EBDDAAB" w:rsidR="00C15005" w:rsidRDefault="00B704E7" w:rsidP="00C15005">
      <w:pPr>
        <w:ind w:right="3240"/>
        <w:rPr>
          <w:b/>
          <w:bCs/>
        </w:rPr>
      </w:pPr>
      <w:r>
        <w:rPr>
          <w:b/>
          <w:bCs/>
        </w:rPr>
        <w:t>Methods:</w:t>
      </w:r>
    </w:p>
    <w:p w14:paraId="39F4E834" w14:textId="2BDF28C4" w:rsidR="00B420A1" w:rsidRDefault="005A2FEE" w:rsidP="00B704E7">
      <w:r>
        <w:t xml:space="preserve">This was a </w:t>
      </w:r>
      <w:r w:rsidR="00B420A1">
        <w:t xml:space="preserve">statistical </w:t>
      </w:r>
      <w:r w:rsidR="00A94DC3">
        <w:t xml:space="preserve">analysis project, following the methodology of how to </w:t>
      </w:r>
      <w:r w:rsidR="00A44480">
        <w:t>properly</w:t>
      </w:r>
      <w:r w:rsidR="00A94DC3">
        <w:t xml:space="preserve"> </w:t>
      </w:r>
      <w:r w:rsidR="00666445">
        <w:t>identify</w:t>
      </w:r>
      <w:r w:rsidR="00A94DC3">
        <w:t xml:space="preserve"> problems</w:t>
      </w:r>
      <w:r w:rsidR="00A44480">
        <w:t xml:space="preserve"> starting with: Problem Statement, Business Impact, Goals, Project Scope, Team, Project Plan, and a Process Map of the existing problem.</w:t>
      </w:r>
      <w:r w:rsidR="000F56CD">
        <w:t xml:space="preserve"> I touched on the following </w:t>
      </w:r>
      <w:r w:rsidR="00946FD1">
        <w:t>statistical techniques in this project: Descriptive Statistics, Working with the appropriate sample size, Chi-Square Test and analysis, Confidence Interval, and Control Charts</w:t>
      </w:r>
    </w:p>
    <w:p w14:paraId="3011DE12" w14:textId="77777777" w:rsidR="00666445" w:rsidRDefault="00666445" w:rsidP="001B13D7"/>
    <w:p w14:paraId="7990C1B2" w14:textId="715DA1B7" w:rsidR="001B13D7" w:rsidRPr="002926D9" w:rsidRDefault="001B13D7" w:rsidP="001B13D7">
      <w:r>
        <w:rPr>
          <w:b/>
          <w:bCs/>
        </w:rPr>
        <w:t xml:space="preserve">Learning Objectives Completed:  </w:t>
      </w:r>
      <w:r w:rsidRPr="001B13D7">
        <w:t>Collecting and organizing real world data, alternative strategies, Bus</w:t>
      </w:r>
      <w:r>
        <w:t>i</w:t>
      </w:r>
      <w:r w:rsidRPr="001B13D7">
        <w:t xml:space="preserve">ness Decisions, Well Defined audience of </w:t>
      </w:r>
      <w:r w:rsidR="00A703E1">
        <w:t>myself and my son, time series analysis, data statistics</w:t>
      </w:r>
      <w:r w:rsidR="002926D9">
        <w:t xml:space="preserve">, </w:t>
      </w:r>
      <w:r w:rsidR="002926D9" w:rsidRPr="002926D9">
        <w:t>ethical boundaries</w:t>
      </w:r>
      <w:r w:rsidR="002926D9">
        <w:t>,</w:t>
      </w:r>
      <w:r w:rsidR="002926D9" w:rsidRPr="002926D9">
        <w:t xml:space="preserve"> Identify patterns through visualization.</w:t>
      </w:r>
    </w:p>
    <w:p w14:paraId="02E93723" w14:textId="77777777" w:rsidR="00404A29" w:rsidRDefault="00404A29" w:rsidP="00C15005">
      <w:pPr>
        <w:ind w:right="3240"/>
        <w:rPr>
          <w:b/>
          <w:bCs/>
        </w:rPr>
      </w:pPr>
    </w:p>
    <w:p w14:paraId="41B17FC2" w14:textId="1F75BA24" w:rsidR="00C15005" w:rsidRPr="003D3274" w:rsidRDefault="009E1BAE" w:rsidP="00C15005">
      <w:pPr>
        <w:ind w:right="3240"/>
        <w:rPr>
          <w:b/>
          <w:bCs/>
        </w:rPr>
      </w:pPr>
      <w:r>
        <w:rPr>
          <w:b/>
          <w:bCs/>
        </w:rPr>
        <w:t>MAR 653 – HULU ORIGINA</w:t>
      </w:r>
      <w:r w:rsidR="008D11A3">
        <w:rPr>
          <w:b/>
          <w:bCs/>
        </w:rPr>
        <w:t>L FEATURE FILM</w:t>
      </w:r>
    </w:p>
    <w:p w14:paraId="517F0952" w14:textId="77777777" w:rsidR="00C15005" w:rsidRDefault="00E236BA" w:rsidP="00C15005">
      <w:pPr>
        <w:ind w:right="3330"/>
      </w:pPr>
      <w:hyperlink r:id="rId14" w:history="1">
        <w:r w:rsidR="00C15005">
          <w:rPr>
            <w:rStyle w:val="Hyperlink"/>
          </w:rPr>
          <w:t>https://github.com/jdcpate/Syracuse_Portfolio/tree/master/Onondaga_Lake_Water_Quality</w:t>
        </w:r>
      </w:hyperlink>
    </w:p>
    <w:p w14:paraId="45100993" w14:textId="758DF21B" w:rsidR="00D366CD" w:rsidRPr="00A07F57" w:rsidRDefault="00C15005" w:rsidP="00C15005">
      <w:pPr>
        <w:rPr>
          <w:i/>
          <w:iCs/>
        </w:rPr>
      </w:pPr>
      <w:r>
        <w:t xml:space="preserve">In this project, </w:t>
      </w:r>
      <w:r w:rsidR="00D366CD">
        <w:t xml:space="preserve">it addresses a business problem for an existing brand using marketing </w:t>
      </w:r>
      <w:r w:rsidR="000602F0">
        <w:t xml:space="preserve">research </w:t>
      </w:r>
      <w:r w:rsidR="003E0F89">
        <w:t>techniques</w:t>
      </w:r>
      <w:r w:rsidR="00B87A88">
        <w:t>. Looking at answering the question “</w:t>
      </w:r>
      <w:r w:rsidR="00B87A88" w:rsidRPr="00A07F57">
        <w:rPr>
          <w:i/>
          <w:iCs/>
        </w:rPr>
        <w:t>W</w:t>
      </w:r>
      <w:r w:rsidR="00850F42" w:rsidRPr="00A07F57">
        <w:rPr>
          <w:i/>
          <w:iCs/>
        </w:rPr>
        <w:t xml:space="preserve">hat are the movie attributes that are tied to a success movie rating, and what would my recommendation be to an audience such as HULU </w:t>
      </w:r>
      <w:r w:rsidR="00742B6A" w:rsidRPr="00A07F57">
        <w:rPr>
          <w:i/>
          <w:iCs/>
        </w:rPr>
        <w:t xml:space="preserve">if they were interested in </w:t>
      </w:r>
      <w:r w:rsidR="007B6CCE" w:rsidRPr="00A07F57">
        <w:rPr>
          <w:i/>
          <w:iCs/>
        </w:rPr>
        <w:t>producing</w:t>
      </w:r>
      <w:r w:rsidR="00742B6A" w:rsidRPr="00A07F57">
        <w:rPr>
          <w:i/>
          <w:iCs/>
        </w:rPr>
        <w:t xml:space="preserve"> original film content</w:t>
      </w:r>
      <w:r w:rsidR="007B6CCE" w:rsidRPr="00A07F57">
        <w:rPr>
          <w:i/>
          <w:iCs/>
        </w:rPr>
        <w:t>?”</w:t>
      </w:r>
    </w:p>
    <w:p w14:paraId="35EBC598" w14:textId="5C5717F6" w:rsidR="008D3756" w:rsidRDefault="008D3756" w:rsidP="00C15005">
      <w:r>
        <w:t>This project focuses heavily on R and R modeling and visualization</w:t>
      </w:r>
      <w:r w:rsidR="00DB45DA">
        <w:t>. It allowed me to really</w:t>
      </w:r>
      <w:r w:rsidR="007B6CCE">
        <w:t xml:space="preserve"> look at a dataset and </w:t>
      </w:r>
      <w:r w:rsidR="00DB45DA">
        <w:t>produc</w:t>
      </w:r>
      <w:r w:rsidR="00DD2223">
        <w:t>e</w:t>
      </w:r>
      <w:r w:rsidR="00DB45DA">
        <w:t xml:space="preserve"> a business </w:t>
      </w:r>
      <w:proofErr w:type="gramStart"/>
      <w:r w:rsidR="007B6CCE">
        <w:t>problem</w:t>
      </w:r>
      <w:r w:rsidR="00C07F75">
        <w:t xml:space="preserve"> </w:t>
      </w:r>
      <w:r w:rsidR="007B6CCE">
        <w:t xml:space="preserve"> </w:t>
      </w:r>
      <w:r w:rsidR="00DD2223">
        <w:t>and</w:t>
      </w:r>
      <w:proofErr w:type="gramEnd"/>
      <w:r w:rsidR="00DD2223">
        <w:t xml:space="preserve"> from there</w:t>
      </w:r>
      <w:r w:rsidR="006B6AD4">
        <w:t xml:space="preserve"> meaningful results </w:t>
      </w:r>
      <w:r w:rsidR="00C07F75">
        <w:t xml:space="preserve">through a clear and </w:t>
      </w:r>
      <w:r w:rsidR="001D7B05">
        <w:t xml:space="preserve"> visual story.</w:t>
      </w:r>
      <w:r>
        <w:t xml:space="preserve"> </w:t>
      </w:r>
    </w:p>
    <w:p w14:paraId="2D544938" w14:textId="5D00F602" w:rsidR="00C15005" w:rsidRDefault="005A2FEE" w:rsidP="00C15005">
      <w:pPr>
        <w:rPr>
          <w:b/>
          <w:bCs/>
        </w:rPr>
      </w:pPr>
      <w:r>
        <w:rPr>
          <w:b/>
          <w:bCs/>
        </w:rPr>
        <w:t>Methods:</w:t>
      </w:r>
    </w:p>
    <w:p w14:paraId="08EA9CFF" w14:textId="2B24CB75" w:rsidR="005A2FEE" w:rsidRPr="005A2FEE" w:rsidRDefault="005A2FEE" w:rsidP="00C15005">
      <w:r w:rsidRPr="005A2FEE">
        <w:t>This project was done in R</w:t>
      </w:r>
      <w:r w:rsidR="001D7B05">
        <w:t xml:space="preserve"> Studio</w:t>
      </w:r>
      <w:r w:rsidR="000056AB">
        <w:t xml:space="preserve"> specifically using the following techni</w:t>
      </w:r>
      <w:r w:rsidR="007D7F55">
        <w:t xml:space="preserve">ques: cluster, regression, logistic, and/or conjoin analysis, perceptual maps, collaborative filtering, text analytics, and ordinal </w:t>
      </w:r>
      <w:r w:rsidR="007D7F55">
        <w:lastRenderedPageBreak/>
        <w:t>logit.</w:t>
      </w:r>
      <w:r w:rsidRPr="005A2FEE">
        <w:t xml:space="preserve">  </w:t>
      </w:r>
      <w:r w:rsidR="007D7F55">
        <w:t xml:space="preserve">Through </w:t>
      </w:r>
      <w:r w:rsidR="00E21EAD">
        <w:t>these techniques</w:t>
      </w:r>
      <w:r w:rsidR="007D7F55">
        <w:t>, create support through data and visualization to make a recommendation to the applicable audience.</w:t>
      </w:r>
    </w:p>
    <w:p w14:paraId="7F17EADD" w14:textId="786923EC" w:rsidR="00202B73" w:rsidRDefault="001B13D7" w:rsidP="002A56E7">
      <w:pPr>
        <w:rPr>
          <w:b/>
          <w:bCs/>
        </w:rPr>
      </w:pPr>
      <w:r>
        <w:rPr>
          <w:b/>
          <w:bCs/>
        </w:rPr>
        <w:t xml:space="preserve">Learning Objectives Completed:  </w:t>
      </w:r>
    </w:p>
    <w:p w14:paraId="1F3B4A93" w14:textId="450357E5" w:rsidR="001B13D7" w:rsidRDefault="00202B73" w:rsidP="007F4F9B">
      <w:pPr>
        <w:ind w:right="3960"/>
        <w:rPr>
          <w:b/>
          <w:bCs/>
        </w:rPr>
      </w:pPr>
      <w:r>
        <w:t>Collectin</w:t>
      </w:r>
      <w:r w:rsidR="00F86E2C">
        <w:t xml:space="preserve">g and Organizing data, Data Transformation: munging, linking, processing, aggregation, data modeling, Identify patterns through visualization, </w:t>
      </w:r>
      <w:r w:rsidR="008F7369">
        <w:t xml:space="preserve">alternative strategy, Business Decision, </w:t>
      </w:r>
      <w:r w:rsidR="00694849">
        <w:t>Well Defined audience of Hulu</w:t>
      </w:r>
      <w:r w:rsidR="00A42D98">
        <w:t>.</w:t>
      </w:r>
    </w:p>
    <w:p w14:paraId="0CBD4373" w14:textId="77777777" w:rsidR="007F4F9B" w:rsidRDefault="007F4F9B" w:rsidP="007F4F9B">
      <w:pPr>
        <w:ind w:right="3960"/>
        <w:rPr>
          <w:b/>
          <w:bCs/>
        </w:rPr>
      </w:pPr>
    </w:p>
    <w:p w14:paraId="7E067516" w14:textId="51740713" w:rsidR="00035D50" w:rsidRPr="003D3274" w:rsidRDefault="00145187" w:rsidP="00035D50">
      <w:pPr>
        <w:ind w:right="3240"/>
        <w:rPr>
          <w:b/>
          <w:bCs/>
        </w:rPr>
      </w:pPr>
      <w:r>
        <w:rPr>
          <w:b/>
          <w:bCs/>
        </w:rPr>
        <w:t>IST 652 – PREDICTING SONG POPULARITY USING PYTHON</w:t>
      </w:r>
    </w:p>
    <w:p w14:paraId="42EA9F50" w14:textId="77777777" w:rsidR="00F628F5" w:rsidRDefault="00035D50" w:rsidP="00035D50">
      <w:r>
        <w:t xml:space="preserve">The </w:t>
      </w:r>
      <w:r w:rsidR="00205C5E">
        <w:t>predicting song popularity</w:t>
      </w:r>
      <w:r>
        <w:t xml:space="preserve"> project was a </w:t>
      </w:r>
      <w:r w:rsidR="00671C7B">
        <w:t xml:space="preserve">great insight into using Python. It allowed me to tap </w:t>
      </w:r>
    </w:p>
    <w:p w14:paraId="786B29B5" w14:textId="541559D8" w:rsidR="00202A71" w:rsidRDefault="008D4438" w:rsidP="00035D50">
      <w:proofErr w:type="spellStart"/>
      <w:r w:rsidRPr="008D4438">
        <w:rPr>
          <w:b/>
          <w:bCs/>
        </w:rPr>
        <w:t>Github</w:t>
      </w:r>
      <w:proofErr w:type="spellEnd"/>
      <w:r w:rsidRPr="008D4438">
        <w:rPr>
          <w:b/>
          <w:bCs/>
        </w:rPr>
        <w:t xml:space="preserve"> links to :</w:t>
      </w:r>
      <w:r>
        <w:t xml:space="preserve"> </w:t>
      </w:r>
      <w:hyperlink r:id="rId15" w:history="1">
        <w:r w:rsidR="00202A71" w:rsidRPr="0005563D">
          <w:rPr>
            <w:rStyle w:val="Hyperlink"/>
          </w:rPr>
          <w:t>.</w:t>
        </w:r>
        <w:proofErr w:type="spellStart"/>
        <w:r w:rsidR="00202A71" w:rsidRPr="0005563D">
          <w:rPr>
            <w:rStyle w:val="Hyperlink"/>
          </w:rPr>
          <w:t>ipy</w:t>
        </w:r>
        <w:r w:rsidR="00202A71" w:rsidRPr="0005563D">
          <w:rPr>
            <w:rStyle w:val="Hyperlink"/>
          </w:rPr>
          <w:t>n</w:t>
        </w:r>
        <w:r w:rsidR="00202A71" w:rsidRPr="0005563D">
          <w:rPr>
            <w:rStyle w:val="Hyperlink"/>
          </w:rPr>
          <w:t>b</w:t>
        </w:r>
        <w:proofErr w:type="spellEnd"/>
        <w:r w:rsidR="00202A71" w:rsidRPr="0005563D">
          <w:rPr>
            <w:rStyle w:val="Hyperlink"/>
          </w:rPr>
          <w:t xml:space="preserve"> file</w:t>
        </w:r>
      </w:hyperlink>
      <w:r w:rsidR="0005563D">
        <w:t xml:space="preserve">, </w:t>
      </w:r>
      <w:hyperlink r:id="rId16" w:history="1">
        <w:r w:rsidR="00202A71" w:rsidRPr="0005563D">
          <w:rPr>
            <w:rStyle w:val="Hyperlink"/>
          </w:rPr>
          <w:t>Report</w:t>
        </w:r>
      </w:hyperlink>
      <w:r>
        <w:t xml:space="preserve">, </w:t>
      </w:r>
      <w:hyperlink r:id="rId17" w:history="1">
        <w:r w:rsidRPr="008D4438">
          <w:rPr>
            <w:rStyle w:val="Hyperlink"/>
          </w:rPr>
          <w:t>Presentation</w:t>
        </w:r>
      </w:hyperlink>
    </w:p>
    <w:p w14:paraId="2489CC99" w14:textId="3DEEA990" w:rsidR="00671C7B" w:rsidRDefault="00671C7B" w:rsidP="00035D50">
      <w:r>
        <w:t xml:space="preserve">into the other programming </w:t>
      </w:r>
      <w:proofErr w:type="gramStart"/>
      <w:r>
        <w:t>languages</w:t>
      </w:r>
      <w:proofErr w:type="gramEnd"/>
      <w:r>
        <w:t xml:space="preserve"> I was already exposure to and see familiarity in the programming. I believe this made it easier </w:t>
      </w:r>
      <w:r w:rsidR="00597DBE">
        <w:t>for me</w:t>
      </w:r>
      <w:r w:rsidR="00B73764">
        <w:t xml:space="preserve"> to understand Python.</w:t>
      </w:r>
      <w:r w:rsidR="00245B61">
        <w:t xml:space="preserve"> This project looks at the evolution of the music ind</w:t>
      </w:r>
      <w:r w:rsidR="00C30F49">
        <w:t xml:space="preserve">ustry and how song attributes changed over time, and the effects it has on determining </w:t>
      </w:r>
      <w:r w:rsidR="00871302">
        <w:t>its</w:t>
      </w:r>
      <w:r w:rsidR="00C30F49">
        <w:t xml:space="preserve"> popularity. </w:t>
      </w:r>
    </w:p>
    <w:p w14:paraId="6DD0D9BC" w14:textId="77CA657F" w:rsidR="00871302" w:rsidRPr="00871302" w:rsidRDefault="00871302" w:rsidP="00871302">
      <w:pPr>
        <w:rPr>
          <w:i/>
          <w:iCs/>
        </w:rPr>
      </w:pPr>
      <w:r w:rsidRPr="00871302">
        <w:rPr>
          <w:i/>
          <w:iCs/>
        </w:rPr>
        <w:t xml:space="preserve">The following </w:t>
      </w:r>
      <w:r>
        <w:rPr>
          <w:i/>
          <w:iCs/>
        </w:rPr>
        <w:t>were</w:t>
      </w:r>
      <w:r w:rsidRPr="00871302">
        <w:rPr>
          <w:i/>
          <w:iCs/>
        </w:rPr>
        <w:t xml:space="preserve"> analysis questions in exploring the datasets with the primary goal in mind of can a song’s popularity be predicted based off certain song attributes.</w:t>
      </w:r>
    </w:p>
    <w:p w14:paraId="003DF8BD" w14:textId="48AA6D71" w:rsidR="00871302" w:rsidRPr="00871302" w:rsidRDefault="00871302" w:rsidP="00871302">
      <w:pPr>
        <w:pStyle w:val="ListParagraph"/>
        <w:numPr>
          <w:ilvl w:val="0"/>
          <w:numId w:val="11"/>
        </w:numPr>
        <w:rPr>
          <w:i/>
          <w:iCs/>
        </w:rPr>
      </w:pPr>
      <w:r w:rsidRPr="00871302">
        <w:rPr>
          <w:i/>
          <w:iCs/>
        </w:rPr>
        <w:t xml:space="preserve">What song genre has the most popular songs? </w:t>
      </w:r>
    </w:p>
    <w:p w14:paraId="647C0C73" w14:textId="4D356290" w:rsidR="00871302" w:rsidRPr="00871302" w:rsidRDefault="00871302" w:rsidP="00871302">
      <w:pPr>
        <w:pStyle w:val="ListParagraph"/>
        <w:numPr>
          <w:ilvl w:val="0"/>
          <w:numId w:val="11"/>
        </w:numPr>
        <w:rPr>
          <w:i/>
          <w:iCs/>
        </w:rPr>
      </w:pPr>
      <w:r w:rsidRPr="00871302">
        <w:rPr>
          <w:i/>
          <w:iCs/>
        </w:rPr>
        <w:t xml:space="preserve">How have popular songs changed over time? Is there a particular period (time) where song popularity was higher? </w:t>
      </w:r>
    </w:p>
    <w:p w14:paraId="05F694EA" w14:textId="14131857" w:rsidR="00871302" w:rsidRPr="00871302" w:rsidRDefault="00871302" w:rsidP="00871302">
      <w:pPr>
        <w:pStyle w:val="ListParagraph"/>
        <w:numPr>
          <w:ilvl w:val="0"/>
          <w:numId w:val="11"/>
        </w:numPr>
        <w:rPr>
          <w:i/>
          <w:iCs/>
        </w:rPr>
      </w:pPr>
      <w:r w:rsidRPr="00871302">
        <w:rPr>
          <w:i/>
          <w:iCs/>
        </w:rPr>
        <w:t xml:space="preserve">How has song attributes change over time? </w:t>
      </w:r>
    </w:p>
    <w:p w14:paraId="5FBB7D8B" w14:textId="3B9975E8" w:rsidR="00871302" w:rsidRPr="00871302" w:rsidRDefault="00871302" w:rsidP="00871302">
      <w:pPr>
        <w:pStyle w:val="ListParagraph"/>
        <w:numPr>
          <w:ilvl w:val="0"/>
          <w:numId w:val="11"/>
        </w:numPr>
        <w:rPr>
          <w:i/>
          <w:iCs/>
        </w:rPr>
      </w:pPr>
      <w:r w:rsidRPr="00871302">
        <w:rPr>
          <w:i/>
          <w:iCs/>
        </w:rPr>
        <w:t xml:space="preserve">Are there certain song attributes/qualities that are correlated with popular songs? </w:t>
      </w:r>
    </w:p>
    <w:p w14:paraId="06BA584E" w14:textId="7E99404D" w:rsidR="00871302" w:rsidRPr="00871302" w:rsidRDefault="00871302" w:rsidP="00871302">
      <w:pPr>
        <w:pStyle w:val="ListParagraph"/>
        <w:numPr>
          <w:ilvl w:val="0"/>
          <w:numId w:val="11"/>
        </w:numPr>
        <w:rPr>
          <w:i/>
          <w:iCs/>
        </w:rPr>
      </w:pPr>
      <w:r w:rsidRPr="00871302">
        <w:rPr>
          <w:i/>
          <w:iCs/>
        </w:rPr>
        <w:t xml:space="preserve">Can a song’s popularity be predicted from </w:t>
      </w:r>
      <w:r w:rsidR="00642CD4" w:rsidRPr="00871302">
        <w:rPr>
          <w:i/>
          <w:iCs/>
        </w:rPr>
        <w:t>its</w:t>
      </w:r>
      <w:r w:rsidRPr="00871302">
        <w:rPr>
          <w:i/>
          <w:iCs/>
        </w:rPr>
        <w:t xml:space="preserve"> attributes?</w:t>
      </w:r>
    </w:p>
    <w:p w14:paraId="62012B1E" w14:textId="77777777" w:rsidR="00671C7B" w:rsidRDefault="00671C7B" w:rsidP="00035D50"/>
    <w:p w14:paraId="4C5231DF" w14:textId="557AC5C0" w:rsidR="00035D50" w:rsidRPr="00C740F6" w:rsidRDefault="00035D50" w:rsidP="00035D50">
      <w:pPr>
        <w:rPr>
          <w:b/>
          <w:bCs/>
        </w:rPr>
      </w:pPr>
      <w:r>
        <w:t xml:space="preserve">fantastic combination of predictive modeling and using GGPLOT for mapping the dataset for a visual representation of data exploration and results.  This project involved a large dataset of solar panel installation by geographical scans from a satellite image.  The goal of the project was to identify based on local demographics and </w:t>
      </w:r>
      <w:r w:rsidR="00470449">
        <w:t>poverty levels where a good market for future solar panel sales would be.</w:t>
      </w:r>
    </w:p>
    <w:p w14:paraId="08501BE5" w14:textId="7BCA3CDF" w:rsidR="00470449" w:rsidRDefault="00781146" w:rsidP="00470449">
      <w:pPr>
        <w:ind w:right="3240"/>
        <w:rPr>
          <w:b/>
          <w:bCs/>
        </w:rPr>
      </w:pPr>
      <w:r>
        <w:rPr>
          <w:b/>
          <w:bCs/>
        </w:rPr>
        <w:t>Methods:</w:t>
      </w:r>
    </w:p>
    <w:p w14:paraId="6A6A1F41" w14:textId="6493F602" w:rsidR="00187BD1" w:rsidRDefault="00781146" w:rsidP="00781146">
      <w:r w:rsidRPr="00781146">
        <w:t xml:space="preserve">This project was </w:t>
      </w:r>
      <w:r w:rsidR="00160921">
        <w:t xml:space="preserve">completing in Python, following the </w:t>
      </w:r>
      <w:r w:rsidR="005F2F1C">
        <w:t xml:space="preserve">methodology of Data Importation, Data Preparation, Data Analysis, and Data Visualization to answering the analysis </w:t>
      </w:r>
      <w:proofErr w:type="gramStart"/>
      <w:r w:rsidR="005F2F1C">
        <w:t xml:space="preserve">questions </w:t>
      </w:r>
      <w:r w:rsidR="003D7FBF">
        <w:t>.</w:t>
      </w:r>
      <w:proofErr w:type="gramEnd"/>
      <w:r w:rsidR="003D7FBF">
        <w:t xml:space="preserve"> </w:t>
      </w:r>
      <w:r w:rsidR="00BD6AB8">
        <w:t xml:space="preserve">This </w:t>
      </w:r>
      <w:r w:rsidR="00476676">
        <w:t>project</w:t>
      </w:r>
      <w:r w:rsidR="00BD6AB8">
        <w:t xml:space="preserve"> was </w:t>
      </w:r>
      <w:r w:rsidR="00476676">
        <w:t xml:space="preserve">heavily </w:t>
      </w:r>
      <w:r w:rsidR="00BD6AB8">
        <w:t xml:space="preserve">focused on data </w:t>
      </w:r>
      <w:r w:rsidR="005F2F1C">
        <w:t xml:space="preserve">import and </w:t>
      </w:r>
      <w:r w:rsidR="00BD6AB8">
        <w:t xml:space="preserve">clean, due to multiple </w:t>
      </w:r>
      <w:r w:rsidR="00476676">
        <w:t>data sources</w:t>
      </w:r>
      <w:r w:rsidR="00BD6AB8">
        <w:t xml:space="preserve"> being used. Two datasets from Kaggle, and two text data, obtained through web scrappin</w:t>
      </w:r>
      <w:r w:rsidR="00476676">
        <w:t xml:space="preserve">g the web. </w:t>
      </w:r>
      <w:r w:rsidR="00200AB7">
        <w:t xml:space="preserve">This project did allow for programming languages to cross over, so the web scrapping was completed in R Studio and merged into Python. </w:t>
      </w:r>
      <w:r w:rsidR="00B608A3">
        <w:t>This provided challenges on it own, but very rewarding.</w:t>
      </w:r>
    </w:p>
    <w:p w14:paraId="4818ABB0" w14:textId="77777777" w:rsidR="00B608A3" w:rsidRDefault="00B608A3" w:rsidP="00781146"/>
    <w:p w14:paraId="5833D4CC" w14:textId="77777777" w:rsidR="00187BD1" w:rsidRDefault="00187BD1" w:rsidP="00781146"/>
    <w:p w14:paraId="45641C8C" w14:textId="77777777" w:rsidR="0006329D" w:rsidRDefault="00B608A3" w:rsidP="00B608A3">
      <w:pPr>
        <w:ind w:right="3960"/>
      </w:pPr>
      <w:r w:rsidRPr="0006329D">
        <w:rPr>
          <w:b/>
          <w:bCs/>
        </w:rPr>
        <w:lastRenderedPageBreak/>
        <w:t xml:space="preserve">Learning Objectives Completed: </w:t>
      </w:r>
      <w:r w:rsidR="00FC3EED" w:rsidRPr="0006329D">
        <w:rPr>
          <w:b/>
          <w:bCs/>
        </w:rPr>
        <w:t xml:space="preserve"> </w:t>
      </w:r>
      <w:r w:rsidR="00FC3EED">
        <w:t xml:space="preserve">Data Transformation, Data Cleanup, Collecting and organizing real world data, alternative strategies, Business Decisions, identify patterns through visualization, Well Defined audience </w:t>
      </w:r>
      <w:r w:rsidR="0006329D">
        <w:t>of song artists.</w:t>
      </w:r>
    </w:p>
    <w:p w14:paraId="169D885A" w14:textId="77777777" w:rsidR="001B13D7" w:rsidRDefault="001B13D7" w:rsidP="00046C94"/>
    <w:p w14:paraId="1116FEF2" w14:textId="26B25106" w:rsidR="001B13D7" w:rsidRPr="001B13D7" w:rsidRDefault="00016247" w:rsidP="00046C94">
      <w:pPr>
        <w:rPr>
          <w:b/>
          <w:bCs/>
        </w:rPr>
      </w:pPr>
      <w:r>
        <w:rPr>
          <w:b/>
          <w:bCs/>
        </w:rPr>
        <w:t xml:space="preserve">IST 718- </w:t>
      </w:r>
      <w:r w:rsidR="00C632E4">
        <w:rPr>
          <w:b/>
          <w:bCs/>
        </w:rPr>
        <w:t>MARCH MADNESS PREDICTION</w:t>
      </w:r>
    </w:p>
    <w:p w14:paraId="09A208BB" w14:textId="0BB7842A" w:rsidR="0049280C" w:rsidRDefault="003A2290" w:rsidP="0049280C">
      <w:r>
        <w:t xml:space="preserve">In my </w:t>
      </w:r>
      <w:r w:rsidR="00484566">
        <w:t xml:space="preserve">final term, I look forward to diving deeper into Python and learning how to Handle Big Data.  This course will also refine the Data Science methodology of how data is </w:t>
      </w:r>
      <w:proofErr w:type="gramStart"/>
      <w:r w:rsidR="00484566">
        <w:t>obtain</w:t>
      </w:r>
      <w:proofErr w:type="gramEnd"/>
      <w:r w:rsidR="00484566">
        <w:t xml:space="preserve"> and explaining data structures and data elements, Scrubbing data by apply</w:t>
      </w:r>
      <w:r w:rsidR="00B42D09">
        <w:t>ing scripting methods, Exploring the data using qualitative techniques, modeling relationships between data, and finally interpreting the data, model</w:t>
      </w:r>
      <w:r w:rsidR="005466D8">
        <w:t xml:space="preserve">, analysis, and finding. </w:t>
      </w:r>
    </w:p>
    <w:p w14:paraId="2916F4C0" w14:textId="77777777" w:rsidR="005466D8" w:rsidRDefault="005466D8" w:rsidP="005466D8">
      <w:pPr>
        <w:ind w:right="900"/>
      </w:pPr>
      <w:r>
        <w:t>In this course, I am to look at a data focused problem to which I will look at the March Madness Tournament and pull multiple data sources together, in hopes of answering the project question of “</w:t>
      </w:r>
      <w:r w:rsidRPr="0049280C">
        <w:rPr>
          <w:i/>
          <w:iCs/>
        </w:rPr>
        <w:t>Who will win the March Madness Tournament?”</w:t>
      </w:r>
    </w:p>
    <w:p w14:paraId="50BC8BB2" w14:textId="77777777" w:rsidR="0049280C" w:rsidRDefault="0049280C" w:rsidP="001B13D7">
      <w:pPr>
        <w:ind w:right="3960"/>
      </w:pPr>
    </w:p>
    <w:p w14:paraId="0640A5A0" w14:textId="2E59D5E7" w:rsidR="004720D8" w:rsidRPr="004720D8" w:rsidRDefault="0049280C" w:rsidP="00032F5C">
      <w:pPr>
        <w:pStyle w:val="Heading1"/>
      </w:pPr>
      <w:r>
        <w:t>CONCLUSION:</w:t>
      </w:r>
    </w:p>
    <w:p w14:paraId="515BF5FE" w14:textId="42A8AFD7" w:rsidR="00C37D3A" w:rsidRDefault="00046C94" w:rsidP="001B13D7">
      <w:pPr>
        <w:ind w:right="900"/>
      </w:pPr>
      <w:r>
        <w:t xml:space="preserve">The Syracuse </w:t>
      </w:r>
      <w:proofErr w:type="gramStart"/>
      <w:r>
        <w:t>Masters in Applied data science</w:t>
      </w:r>
      <w:proofErr w:type="gramEnd"/>
      <w:r>
        <w:t xml:space="preserve"> program has </w:t>
      </w:r>
      <w:r w:rsidR="00AF59C8">
        <w:t xml:space="preserve">taught so much about the field of Data Science and the techniques used. However, even more </w:t>
      </w:r>
      <w:r w:rsidR="00822A9D">
        <w:t>than</w:t>
      </w:r>
      <w:r w:rsidR="00AF59C8">
        <w:t xml:space="preserve"> that, I have learned how to </w:t>
      </w:r>
      <w:r w:rsidR="00930C39">
        <w:t>tackle problems</w:t>
      </w:r>
      <w:r w:rsidR="00677FB3">
        <w:t xml:space="preserve"> </w:t>
      </w:r>
      <w:r w:rsidR="00822A9D">
        <w:t xml:space="preserve">in </w:t>
      </w:r>
      <w:r w:rsidR="006D11E0">
        <w:t xml:space="preserve">a </w:t>
      </w:r>
      <w:r w:rsidR="00677FB3">
        <w:t xml:space="preserve">methodical approach </w:t>
      </w:r>
      <w:r w:rsidR="00822A9D">
        <w:t>with the understanding that</w:t>
      </w:r>
      <w:r w:rsidR="00677FB3">
        <w:t xml:space="preserve"> not all datasets, problems can be resolved through </w:t>
      </w:r>
      <w:r w:rsidR="00C21F1F">
        <w:t xml:space="preserve">the same 1,2,3 steps. </w:t>
      </w:r>
      <w:r w:rsidR="00564693">
        <w:t xml:space="preserve">The program equipped me with various tools in my </w:t>
      </w:r>
      <w:r w:rsidR="00690CED">
        <w:t>toolbox</w:t>
      </w:r>
      <w:r w:rsidR="007F24F2">
        <w:t>, creating a strong foundation to solve any problems though throug</w:t>
      </w:r>
      <w:r w:rsidR="006D11E0">
        <w:t>h some trials and errors</w:t>
      </w:r>
      <w:r w:rsidR="001343FA">
        <w:t xml:space="preserve">, but </w:t>
      </w:r>
      <w:r w:rsidR="00690CED">
        <w:t xml:space="preserve">in the process </w:t>
      </w:r>
      <w:r w:rsidR="001343FA">
        <w:t xml:space="preserve">also building onto that </w:t>
      </w:r>
      <w:r w:rsidR="00690CED">
        <w:t xml:space="preserve">foundational </w:t>
      </w:r>
      <w:r w:rsidR="001343FA">
        <w:t xml:space="preserve">knowledge. </w:t>
      </w:r>
      <w:r w:rsidR="00E57E20">
        <w:t>I am now</w:t>
      </w:r>
      <w:r w:rsidR="00690CED">
        <w:t xml:space="preserve"> </w:t>
      </w:r>
      <w:proofErr w:type="spellStart"/>
      <w:r w:rsidR="00690CED">
        <w:t>mroe</w:t>
      </w:r>
      <w:proofErr w:type="spellEnd"/>
      <w:r w:rsidR="00E57E20">
        <w:t xml:space="preserve"> equipped to </w:t>
      </w:r>
      <w:r w:rsidR="00032F5C">
        <w:t>succeed</w:t>
      </w:r>
      <w:r w:rsidR="00E57E20">
        <w:t xml:space="preserve"> further because of this degree</w:t>
      </w:r>
      <w:r w:rsidR="00032F5C">
        <w:t>.</w:t>
      </w:r>
      <w:r w:rsidR="00032F5C" w:rsidRPr="00032F5C">
        <w:t xml:space="preserve"> </w:t>
      </w:r>
      <w:r w:rsidR="00032F5C">
        <w:t xml:space="preserve">Thank </w:t>
      </w:r>
      <w:proofErr w:type="gramStart"/>
      <w:r w:rsidR="00032F5C">
        <w:t>you Syracuse</w:t>
      </w:r>
      <w:proofErr w:type="gramEnd"/>
      <w:r w:rsidR="00032F5C">
        <w:t>!</w:t>
      </w:r>
    </w:p>
    <w:p w14:paraId="3E4B994A" w14:textId="47E10B07" w:rsidR="00046C94" w:rsidRPr="00046C94" w:rsidRDefault="00046C94" w:rsidP="001B13D7">
      <w:pPr>
        <w:ind w:right="900"/>
      </w:pPr>
    </w:p>
    <w:sectPr w:rsidR="00046C94" w:rsidRPr="00046C94" w:rsidSect="0042235E">
      <w:headerReference w:type="default" r:id="rId18"/>
      <w:footerReference w:type="default" r:id="rId19"/>
      <w:pgSz w:w="12240" w:h="15840" w:code="1"/>
      <w:pgMar w:top="1152" w:right="81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C25E" w14:textId="77777777" w:rsidR="00E236BA" w:rsidRDefault="00E236BA">
      <w:pPr>
        <w:spacing w:after="0" w:line="240" w:lineRule="auto"/>
      </w:pPr>
      <w:r>
        <w:separator/>
      </w:r>
    </w:p>
  </w:endnote>
  <w:endnote w:type="continuationSeparator" w:id="0">
    <w:p w14:paraId="4F059703" w14:textId="77777777" w:rsidR="00E236BA" w:rsidRDefault="00E2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6F37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6C4E" w14:textId="77777777" w:rsidR="00E236BA" w:rsidRDefault="00E236BA">
      <w:pPr>
        <w:spacing w:after="0" w:line="240" w:lineRule="auto"/>
      </w:pPr>
      <w:r>
        <w:separator/>
      </w:r>
    </w:p>
  </w:footnote>
  <w:footnote w:type="continuationSeparator" w:id="0">
    <w:p w14:paraId="13A7FB53" w14:textId="77777777" w:rsidR="00E236BA" w:rsidRDefault="00E2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D35C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BE833BC" wp14:editId="66156F16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3D3C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4500"/>
                        </a:solidFill>
                        <a:ln w="9525" cap="flat">
                          <a:solidFill>
                            <a:srgbClr val="D44500"/>
                          </a:solidFill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44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A2258E2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" path="m5640,5640r5339927,l5345567,1384014r-5339927,l5640,5640xe" fillcolor="#3e3d3c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" path="m5339927,915247r-1551940,c3787987,915247,3374067,956949,3327400,435187r,41702c3327400,236435,3132667,,2892213,l238760,c150707,,68580,26247,,71120l,6018954r5339927,l5339927,915247xe" fillcolor="#d44500" strokecolor="#d44500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" strokecolor="#d44500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Camera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" o:bullet="t">
        <v:imagedata r:id="rId1" o:title="" croptop="-4808f" cropbottom="-4555f"/>
      </v:shape>
    </w:pict>
  </w:numPicBullet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B5A4DF4"/>
    <w:multiLevelType w:val="hybridMultilevel"/>
    <w:tmpl w:val="2F6819A0"/>
    <w:lvl w:ilvl="0" w:tplc="FAAAE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E6CDA"/>
    <w:multiLevelType w:val="hybridMultilevel"/>
    <w:tmpl w:val="7D8CED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6B4B"/>
    <w:multiLevelType w:val="hybridMultilevel"/>
    <w:tmpl w:val="63F4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CB5"/>
    <w:multiLevelType w:val="hybridMultilevel"/>
    <w:tmpl w:val="75A4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17F7"/>
    <w:multiLevelType w:val="hybridMultilevel"/>
    <w:tmpl w:val="3236B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46833"/>
    <w:multiLevelType w:val="hybridMultilevel"/>
    <w:tmpl w:val="4880D1D8"/>
    <w:lvl w:ilvl="0" w:tplc="EDA21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FC8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A5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4EB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F26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72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E2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637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224AB"/>
    <w:multiLevelType w:val="hybridMultilevel"/>
    <w:tmpl w:val="2F6819A0"/>
    <w:lvl w:ilvl="0" w:tplc="FAAAE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2043B"/>
    <w:multiLevelType w:val="hybridMultilevel"/>
    <w:tmpl w:val="E980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C"/>
    <w:rsid w:val="000056AB"/>
    <w:rsid w:val="000111C7"/>
    <w:rsid w:val="00013A52"/>
    <w:rsid w:val="0001495E"/>
    <w:rsid w:val="00016247"/>
    <w:rsid w:val="0001626D"/>
    <w:rsid w:val="00017D63"/>
    <w:rsid w:val="00025F64"/>
    <w:rsid w:val="0003049F"/>
    <w:rsid w:val="00030A53"/>
    <w:rsid w:val="00032F5C"/>
    <w:rsid w:val="00033E8C"/>
    <w:rsid w:val="00034588"/>
    <w:rsid w:val="00035454"/>
    <w:rsid w:val="00035D50"/>
    <w:rsid w:val="00040FF4"/>
    <w:rsid w:val="00045EC3"/>
    <w:rsid w:val="00046C94"/>
    <w:rsid w:val="0005563D"/>
    <w:rsid w:val="000602F0"/>
    <w:rsid w:val="0006329D"/>
    <w:rsid w:val="00064A02"/>
    <w:rsid w:val="000830D3"/>
    <w:rsid w:val="00083B47"/>
    <w:rsid w:val="000B0AAE"/>
    <w:rsid w:val="000B381F"/>
    <w:rsid w:val="000B68B6"/>
    <w:rsid w:val="000D05B5"/>
    <w:rsid w:val="000E76A3"/>
    <w:rsid w:val="000F3C33"/>
    <w:rsid w:val="000F56CD"/>
    <w:rsid w:val="00117986"/>
    <w:rsid w:val="001343FA"/>
    <w:rsid w:val="00145187"/>
    <w:rsid w:val="0015243C"/>
    <w:rsid w:val="00160921"/>
    <w:rsid w:val="0016283D"/>
    <w:rsid w:val="00173A41"/>
    <w:rsid w:val="00187BD1"/>
    <w:rsid w:val="001A5991"/>
    <w:rsid w:val="001B13D7"/>
    <w:rsid w:val="001B3B53"/>
    <w:rsid w:val="001C2D36"/>
    <w:rsid w:val="001C2E30"/>
    <w:rsid w:val="001C7871"/>
    <w:rsid w:val="001D7B05"/>
    <w:rsid w:val="001E3A8E"/>
    <w:rsid w:val="001F6A5F"/>
    <w:rsid w:val="00200AB7"/>
    <w:rsid w:val="00202A71"/>
    <w:rsid w:val="00202B73"/>
    <w:rsid w:val="0020471D"/>
    <w:rsid w:val="00205C5E"/>
    <w:rsid w:val="00206721"/>
    <w:rsid w:val="00215915"/>
    <w:rsid w:val="0022032A"/>
    <w:rsid w:val="00221507"/>
    <w:rsid w:val="0023547E"/>
    <w:rsid w:val="00244CDC"/>
    <w:rsid w:val="00245B61"/>
    <w:rsid w:val="00250041"/>
    <w:rsid w:val="00277F4B"/>
    <w:rsid w:val="00280850"/>
    <w:rsid w:val="00282BDB"/>
    <w:rsid w:val="0029031F"/>
    <w:rsid w:val="002926D9"/>
    <w:rsid w:val="0029419D"/>
    <w:rsid w:val="002A5489"/>
    <w:rsid w:val="002A56E7"/>
    <w:rsid w:val="002A7CC5"/>
    <w:rsid w:val="002C406F"/>
    <w:rsid w:val="002C45E2"/>
    <w:rsid w:val="002D1701"/>
    <w:rsid w:val="002D4FCC"/>
    <w:rsid w:val="002E0B9C"/>
    <w:rsid w:val="002E4330"/>
    <w:rsid w:val="002E6287"/>
    <w:rsid w:val="002E754A"/>
    <w:rsid w:val="003026B2"/>
    <w:rsid w:val="00303AE1"/>
    <w:rsid w:val="003044F8"/>
    <w:rsid w:val="00331C3A"/>
    <w:rsid w:val="00341807"/>
    <w:rsid w:val="00345A20"/>
    <w:rsid w:val="00351756"/>
    <w:rsid w:val="00363099"/>
    <w:rsid w:val="003949BD"/>
    <w:rsid w:val="003A2290"/>
    <w:rsid w:val="003A6F98"/>
    <w:rsid w:val="003C5F1C"/>
    <w:rsid w:val="003D3274"/>
    <w:rsid w:val="003D5AED"/>
    <w:rsid w:val="003D7FBF"/>
    <w:rsid w:val="003E0F89"/>
    <w:rsid w:val="003E4E07"/>
    <w:rsid w:val="003F3750"/>
    <w:rsid w:val="003F5E3E"/>
    <w:rsid w:val="003F7613"/>
    <w:rsid w:val="00404A29"/>
    <w:rsid w:val="00414933"/>
    <w:rsid w:val="00416D69"/>
    <w:rsid w:val="0042235E"/>
    <w:rsid w:val="0043314F"/>
    <w:rsid w:val="0047014E"/>
    <w:rsid w:val="00470449"/>
    <w:rsid w:val="004720D8"/>
    <w:rsid w:val="004762B8"/>
    <w:rsid w:val="00476676"/>
    <w:rsid w:val="0048335A"/>
    <w:rsid w:val="0048353A"/>
    <w:rsid w:val="00484566"/>
    <w:rsid w:val="0049280C"/>
    <w:rsid w:val="004971E9"/>
    <w:rsid w:val="004A7738"/>
    <w:rsid w:val="004B0210"/>
    <w:rsid w:val="004B08D2"/>
    <w:rsid w:val="004C339C"/>
    <w:rsid w:val="004C5912"/>
    <w:rsid w:val="004C6373"/>
    <w:rsid w:val="004C7311"/>
    <w:rsid w:val="004D61A7"/>
    <w:rsid w:val="005110D8"/>
    <w:rsid w:val="005214F1"/>
    <w:rsid w:val="0052269D"/>
    <w:rsid w:val="00524B92"/>
    <w:rsid w:val="005466D8"/>
    <w:rsid w:val="005473F8"/>
    <w:rsid w:val="00560F76"/>
    <w:rsid w:val="00564693"/>
    <w:rsid w:val="00571680"/>
    <w:rsid w:val="005747EB"/>
    <w:rsid w:val="00591FFE"/>
    <w:rsid w:val="00594A1D"/>
    <w:rsid w:val="00597DBE"/>
    <w:rsid w:val="005A2FEE"/>
    <w:rsid w:val="005A7829"/>
    <w:rsid w:val="005C1295"/>
    <w:rsid w:val="005C3946"/>
    <w:rsid w:val="005C5FDC"/>
    <w:rsid w:val="005C7DC9"/>
    <w:rsid w:val="005E419B"/>
    <w:rsid w:val="005E5096"/>
    <w:rsid w:val="005E7288"/>
    <w:rsid w:val="005F2F1C"/>
    <w:rsid w:val="005F5E79"/>
    <w:rsid w:val="00600E91"/>
    <w:rsid w:val="00620582"/>
    <w:rsid w:val="00642CD4"/>
    <w:rsid w:val="00653CDD"/>
    <w:rsid w:val="00666445"/>
    <w:rsid w:val="00670270"/>
    <w:rsid w:val="00671C7B"/>
    <w:rsid w:val="00677B8D"/>
    <w:rsid w:val="00677FB3"/>
    <w:rsid w:val="00690CED"/>
    <w:rsid w:val="00694849"/>
    <w:rsid w:val="006A7389"/>
    <w:rsid w:val="006B6AD4"/>
    <w:rsid w:val="006B7784"/>
    <w:rsid w:val="006D11E0"/>
    <w:rsid w:val="006E159B"/>
    <w:rsid w:val="006F16F0"/>
    <w:rsid w:val="006F5B46"/>
    <w:rsid w:val="007064DB"/>
    <w:rsid w:val="00707DF9"/>
    <w:rsid w:val="0071785D"/>
    <w:rsid w:val="00721609"/>
    <w:rsid w:val="00726003"/>
    <w:rsid w:val="007339AD"/>
    <w:rsid w:val="00735780"/>
    <w:rsid w:val="007415AB"/>
    <w:rsid w:val="00742B6A"/>
    <w:rsid w:val="007520BE"/>
    <w:rsid w:val="00752B93"/>
    <w:rsid w:val="00754B53"/>
    <w:rsid w:val="00761CCB"/>
    <w:rsid w:val="00781146"/>
    <w:rsid w:val="007843C7"/>
    <w:rsid w:val="007869BB"/>
    <w:rsid w:val="00791831"/>
    <w:rsid w:val="00795E5A"/>
    <w:rsid w:val="007A3776"/>
    <w:rsid w:val="007A7790"/>
    <w:rsid w:val="007B6CCE"/>
    <w:rsid w:val="007D781F"/>
    <w:rsid w:val="007D7F55"/>
    <w:rsid w:val="007E428D"/>
    <w:rsid w:val="007E4CD6"/>
    <w:rsid w:val="007F01D9"/>
    <w:rsid w:val="007F24F2"/>
    <w:rsid w:val="007F4F9B"/>
    <w:rsid w:val="007F7C2C"/>
    <w:rsid w:val="0082295A"/>
    <w:rsid w:val="00822A9D"/>
    <w:rsid w:val="00840274"/>
    <w:rsid w:val="0084337F"/>
    <w:rsid w:val="00846A32"/>
    <w:rsid w:val="00846D1C"/>
    <w:rsid w:val="00850F42"/>
    <w:rsid w:val="008634B5"/>
    <w:rsid w:val="008667D0"/>
    <w:rsid w:val="00871302"/>
    <w:rsid w:val="00884396"/>
    <w:rsid w:val="008902EE"/>
    <w:rsid w:val="00896F76"/>
    <w:rsid w:val="008A434B"/>
    <w:rsid w:val="008B3177"/>
    <w:rsid w:val="008C2373"/>
    <w:rsid w:val="008C5F09"/>
    <w:rsid w:val="008C62DC"/>
    <w:rsid w:val="008D11A3"/>
    <w:rsid w:val="008D28C9"/>
    <w:rsid w:val="008D3756"/>
    <w:rsid w:val="008D4438"/>
    <w:rsid w:val="008E224D"/>
    <w:rsid w:val="008E4CC6"/>
    <w:rsid w:val="008E5889"/>
    <w:rsid w:val="008F41EE"/>
    <w:rsid w:val="008F7369"/>
    <w:rsid w:val="009013D8"/>
    <w:rsid w:val="00915410"/>
    <w:rsid w:val="009179B6"/>
    <w:rsid w:val="00930C39"/>
    <w:rsid w:val="00931846"/>
    <w:rsid w:val="00934334"/>
    <w:rsid w:val="009371D3"/>
    <w:rsid w:val="00946FD1"/>
    <w:rsid w:val="00954E2B"/>
    <w:rsid w:val="00971614"/>
    <w:rsid w:val="00973288"/>
    <w:rsid w:val="009830CE"/>
    <w:rsid w:val="00985095"/>
    <w:rsid w:val="009857FF"/>
    <w:rsid w:val="009876B4"/>
    <w:rsid w:val="0098793F"/>
    <w:rsid w:val="009A1833"/>
    <w:rsid w:val="009B43FE"/>
    <w:rsid w:val="009C22FE"/>
    <w:rsid w:val="009D4EF0"/>
    <w:rsid w:val="009E14F8"/>
    <w:rsid w:val="009E1BAE"/>
    <w:rsid w:val="009E47CD"/>
    <w:rsid w:val="009E7A89"/>
    <w:rsid w:val="009F0134"/>
    <w:rsid w:val="009F5E07"/>
    <w:rsid w:val="00A031AD"/>
    <w:rsid w:val="00A07F57"/>
    <w:rsid w:val="00A42D98"/>
    <w:rsid w:val="00A44480"/>
    <w:rsid w:val="00A448C1"/>
    <w:rsid w:val="00A608A4"/>
    <w:rsid w:val="00A65456"/>
    <w:rsid w:val="00A678A5"/>
    <w:rsid w:val="00A703E1"/>
    <w:rsid w:val="00A743C6"/>
    <w:rsid w:val="00A83DC9"/>
    <w:rsid w:val="00A8655B"/>
    <w:rsid w:val="00A86F99"/>
    <w:rsid w:val="00A94DC3"/>
    <w:rsid w:val="00AA7AA0"/>
    <w:rsid w:val="00AB1038"/>
    <w:rsid w:val="00AB32B5"/>
    <w:rsid w:val="00AB4981"/>
    <w:rsid w:val="00AB6B3E"/>
    <w:rsid w:val="00AD066A"/>
    <w:rsid w:val="00AD20E5"/>
    <w:rsid w:val="00AE2C0C"/>
    <w:rsid w:val="00AF1C7F"/>
    <w:rsid w:val="00AF59C8"/>
    <w:rsid w:val="00B01420"/>
    <w:rsid w:val="00B141F4"/>
    <w:rsid w:val="00B14BF5"/>
    <w:rsid w:val="00B170BA"/>
    <w:rsid w:val="00B25DB3"/>
    <w:rsid w:val="00B34DA9"/>
    <w:rsid w:val="00B362D7"/>
    <w:rsid w:val="00B377A1"/>
    <w:rsid w:val="00B420A1"/>
    <w:rsid w:val="00B42D09"/>
    <w:rsid w:val="00B43495"/>
    <w:rsid w:val="00B4580D"/>
    <w:rsid w:val="00B608A3"/>
    <w:rsid w:val="00B641A6"/>
    <w:rsid w:val="00B64CE2"/>
    <w:rsid w:val="00B70211"/>
    <w:rsid w:val="00B704E7"/>
    <w:rsid w:val="00B7065B"/>
    <w:rsid w:val="00B7065D"/>
    <w:rsid w:val="00B73764"/>
    <w:rsid w:val="00B835E0"/>
    <w:rsid w:val="00B87A88"/>
    <w:rsid w:val="00B90013"/>
    <w:rsid w:val="00B91B08"/>
    <w:rsid w:val="00BA4579"/>
    <w:rsid w:val="00BD6AB8"/>
    <w:rsid w:val="00BE0660"/>
    <w:rsid w:val="00BE71F3"/>
    <w:rsid w:val="00BF3018"/>
    <w:rsid w:val="00C071CA"/>
    <w:rsid w:val="00C07D57"/>
    <w:rsid w:val="00C07F75"/>
    <w:rsid w:val="00C1220F"/>
    <w:rsid w:val="00C13305"/>
    <w:rsid w:val="00C15005"/>
    <w:rsid w:val="00C21F1F"/>
    <w:rsid w:val="00C30F49"/>
    <w:rsid w:val="00C345B4"/>
    <w:rsid w:val="00C37D3A"/>
    <w:rsid w:val="00C432AF"/>
    <w:rsid w:val="00C4782A"/>
    <w:rsid w:val="00C526CE"/>
    <w:rsid w:val="00C52AFB"/>
    <w:rsid w:val="00C60C2A"/>
    <w:rsid w:val="00C632E4"/>
    <w:rsid w:val="00C67E45"/>
    <w:rsid w:val="00C740F6"/>
    <w:rsid w:val="00C7649C"/>
    <w:rsid w:val="00C8031B"/>
    <w:rsid w:val="00C861F0"/>
    <w:rsid w:val="00C90A0D"/>
    <w:rsid w:val="00CA24AB"/>
    <w:rsid w:val="00CA6B4F"/>
    <w:rsid w:val="00CC1A42"/>
    <w:rsid w:val="00CD298B"/>
    <w:rsid w:val="00CF11A3"/>
    <w:rsid w:val="00CF14E9"/>
    <w:rsid w:val="00CF230C"/>
    <w:rsid w:val="00CF378E"/>
    <w:rsid w:val="00D02983"/>
    <w:rsid w:val="00D03E3C"/>
    <w:rsid w:val="00D22503"/>
    <w:rsid w:val="00D25A18"/>
    <w:rsid w:val="00D26F71"/>
    <w:rsid w:val="00D34166"/>
    <w:rsid w:val="00D366CD"/>
    <w:rsid w:val="00D45807"/>
    <w:rsid w:val="00D5276F"/>
    <w:rsid w:val="00D53FA2"/>
    <w:rsid w:val="00D61327"/>
    <w:rsid w:val="00D63690"/>
    <w:rsid w:val="00D65A16"/>
    <w:rsid w:val="00D72AFD"/>
    <w:rsid w:val="00D7390F"/>
    <w:rsid w:val="00D87265"/>
    <w:rsid w:val="00D95164"/>
    <w:rsid w:val="00D97E87"/>
    <w:rsid w:val="00DA4A43"/>
    <w:rsid w:val="00DA5BEB"/>
    <w:rsid w:val="00DB45DA"/>
    <w:rsid w:val="00DC2497"/>
    <w:rsid w:val="00DC6EC8"/>
    <w:rsid w:val="00DC718D"/>
    <w:rsid w:val="00DD2223"/>
    <w:rsid w:val="00DD286B"/>
    <w:rsid w:val="00DD5769"/>
    <w:rsid w:val="00DD5947"/>
    <w:rsid w:val="00DE1268"/>
    <w:rsid w:val="00DE395C"/>
    <w:rsid w:val="00DE4986"/>
    <w:rsid w:val="00DF05E7"/>
    <w:rsid w:val="00DF209A"/>
    <w:rsid w:val="00E01465"/>
    <w:rsid w:val="00E06D9B"/>
    <w:rsid w:val="00E16022"/>
    <w:rsid w:val="00E21EAD"/>
    <w:rsid w:val="00E236BA"/>
    <w:rsid w:val="00E2411A"/>
    <w:rsid w:val="00E3720B"/>
    <w:rsid w:val="00E37225"/>
    <w:rsid w:val="00E37D2F"/>
    <w:rsid w:val="00E51439"/>
    <w:rsid w:val="00E57C86"/>
    <w:rsid w:val="00E57E20"/>
    <w:rsid w:val="00E636DA"/>
    <w:rsid w:val="00E77D73"/>
    <w:rsid w:val="00E97881"/>
    <w:rsid w:val="00EB2974"/>
    <w:rsid w:val="00EC49C1"/>
    <w:rsid w:val="00ED533D"/>
    <w:rsid w:val="00EF36A5"/>
    <w:rsid w:val="00F11735"/>
    <w:rsid w:val="00F246B1"/>
    <w:rsid w:val="00F3014B"/>
    <w:rsid w:val="00F43FB3"/>
    <w:rsid w:val="00F51171"/>
    <w:rsid w:val="00F628F5"/>
    <w:rsid w:val="00F672C3"/>
    <w:rsid w:val="00F72BCB"/>
    <w:rsid w:val="00F768D7"/>
    <w:rsid w:val="00F82619"/>
    <w:rsid w:val="00F83636"/>
    <w:rsid w:val="00F851A4"/>
    <w:rsid w:val="00F86E2C"/>
    <w:rsid w:val="00FA0499"/>
    <w:rsid w:val="00FA0ED9"/>
    <w:rsid w:val="00FA212C"/>
    <w:rsid w:val="00FC3668"/>
    <w:rsid w:val="00FC3EED"/>
    <w:rsid w:val="00FD54B7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9D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7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3F76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912"/>
    <w:rPr>
      <w:color w:val="C0F4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B6B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3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nieTitus/Syracuse_Portfolio/blob/main/MBC638_Increase_Sight_Word_Recognition_FinalProject.ppt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nnieTitus/Syracuse_Portfolio/blob/main/IST_659_POD_FinalProject_Deliverable.docx" TargetMode="External"/><Relationship Id="rId17" Type="http://schemas.openxmlformats.org/officeDocument/2006/relationships/hyperlink" Target="https://github.com/AnnieTitus/Syracuse_Portfolio/blob/main/IST652_PREDICTING_SONG_POPYULARITY_FinalPresentation.ppt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nieTitus/Syracuse_Portfolio/blob/main/IST652_PREDICTING_SONG_POPULARITY_FinalProjectReport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ieTitus/Syracuse_Portfolio/blob/main/IST_687_Arline_Statisfaction_Final%20Project.zi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nnieTitus/Syracuse_Portfolio/blob/main/IST652_PREDICTING_SONG_POPULARITY_IPYNB.ipynb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dcpate/Syracuse_Portfolio/tree/master/Onondaga_Lake_Water_Qual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cpa\AppData\Local\Packages\Microsoft.Office.Desktop_8wekyb3d8bbwe\LocalCache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80AB66-4E2B-43D2-8090-5634C4362A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7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2022-02-01T20:06:00Z</dcterms:created>
  <dcterms:modified xsi:type="dcterms:W3CDTF">2022-02-05T04:34:00Z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